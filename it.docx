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pPr w:leftFromText="180" w:rightFromText="180" w:vertAnchor="page" w:horzAnchor="margin" w:tblpXSpec="center" w:tblpY="945"/>
        <w:tblW w:w="11600" w:type="dxa"/>
        <w:tblBorders>
          <w:top w:val="single" w:sz="4" w:space="0" w:color="C4C6B8" w:themeColor="text2" w:themeTint="66"/>
          <w:left w:val="single" w:sz="4" w:space="0" w:color="C4C6B8" w:themeColor="text2" w:themeTint="66"/>
          <w:bottom w:val="single" w:sz="4" w:space="0" w:color="C4C6B8" w:themeColor="text2" w:themeTint="66"/>
          <w:right w:val="single" w:sz="4" w:space="0" w:color="C4C6B8" w:themeColor="text2" w:themeTint="66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3"/>
        <w:gridCol w:w="11457"/>
      </w:tblGrid>
      <w:tr w:rsidR="00A0722F" w:rsidRPr="00127C5F" w:rsidTr="00ED612D">
        <w:trPr>
          <w:trHeight w:val="15841"/>
        </w:trPr>
        <w:tc>
          <w:tcPr>
            <w:tcW w:w="143" w:type="dxa"/>
            <w:shd w:val="clear" w:color="auto" w:fill="AAC7AC" w:themeFill="accent1" w:themeFillTint="99"/>
            <w:tcMar>
              <w:left w:w="0" w:type="dxa"/>
              <w:right w:w="0" w:type="dxa"/>
            </w:tcMar>
          </w:tcPr>
          <w:p w:rsidR="004D4571" w:rsidRPr="00127C5F" w:rsidRDefault="004D4571" w:rsidP="00ED612D">
            <w:pPr>
              <w:rPr>
                <w:color w:val="CE6767" w:themeColor="accent6" w:themeShade="BF"/>
              </w:rPr>
            </w:pPr>
          </w:p>
        </w:tc>
        <w:tc>
          <w:tcPr>
            <w:tcW w:w="11457" w:type="dxa"/>
            <w:shd w:val="thinDiagStripe" w:color="F2F2F2" w:themeColor="background1" w:themeShade="F2" w:fill="auto"/>
            <w:tcMar>
              <w:left w:w="0" w:type="dxa"/>
              <w:right w:w="0" w:type="dxa"/>
            </w:tcMar>
          </w:tcPr>
          <w:p w:rsidR="004D4571" w:rsidRPr="00127C5F" w:rsidRDefault="00F10857" w:rsidP="00ED612D">
            <w:pPr>
              <w:rPr>
                <w:color w:val="CE6767" w:themeColor="accent6" w:themeShade="BF"/>
              </w:rPr>
            </w:pPr>
            <w:r>
              <w:rPr>
                <w:noProof/>
                <w:lang w:val="en-GB" w:eastAsia="en-GB"/>
              </w:rPr>
              <mc:AlternateContent>
                <mc:Choice Requires="wps">
                  <w:drawing>
                    <wp:anchor distT="0" distB="0" distL="457200" distR="457200" simplePos="0" relativeHeight="251809792" behindDoc="0" locked="0" layoutInCell="1" allowOverlap="1">
                      <wp:simplePos x="0" y="0"/>
                      <wp:positionH relativeFrom="margin">
                        <wp:posOffset>4426585</wp:posOffset>
                      </wp:positionH>
                      <wp:positionV relativeFrom="margin">
                        <wp:posOffset>6566535</wp:posOffset>
                      </wp:positionV>
                      <wp:extent cx="2336800" cy="2339340"/>
                      <wp:effectExtent l="95250" t="635" r="0" b="3175"/>
                      <wp:wrapSquare wrapText="bothSides"/>
                      <wp:docPr id="10" name="Rectangle 1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36800" cy="23393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ffectLst>
                                <a:outerShdw dist="91440" dir="10800000" algn="r" rotWithShape="0">
                                  <a:schemeClr val="accent1">
                                    <a:lumMod val="100000"/>
                                    <a:lumOff val="0"/>
                                  </a:schemeClr>
                                </a:outerShdw>
                              </a:effectLst>
                              <a:extLst>
                                <a:ext uri="{91240B29-F687-4F45-9708-019B960494DF}">
                                  <a14:hiddenLine xmlns:a14="http://schemas.microsoft.com/office/drawing/2010/main" w="38100" cap="flat" cmpd="sng" algn="ctr">
                                    <a:solidFill>
                                      <a:srgbClr val="000000"/>
                                    </a:solidFill>
                                    <a:prstDash val="solid"/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D21C5" w:rsidRDefault="000D21C5">
                                  <w:pPr>
                                    <w:spacing w:line="240" w:lineRule="auto"/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Submitted by -</w:t>
                                  </w:r>
                                </w:p>
                                <w:p w:rsidR="000D21C5" w:rsidRDefault="000D21C5" w:rsidP="00B15A89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Subodh Verma</w:t>
                                  </w:r>
                                </w:p>
                                <w:p w:rsidR="000D21C5" w:rsidRDefault="000D21C5" w:rsidP="00B15A89">
                                  <w:pPr>
                                    <w:pStyle w:val="ListParagraph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Hritik Raikwar</w:t>
                                  </w:r>
                                </w:p>
                                <w:p w:rsidR="000D21C5" w:rsidRPr="00B15A89" w:rsidRDefault="000D21C5" w:rsidP="00B15A89">
                                  <w:pPr>
                                    <w:ind w:left="360"/>
                                    <w:jc w:val="center"/>
                                    <w:rPr>
                                      <w:color w:val="FFFFFF" w:themeColor="background1"/>
                                      <w:sz w:val="32"/>
                                    </w:rPr>
                                  </w:pPr>
                                  <w:r w:rsidRPr="00B15A89">
                                    <w:rPr>
                                      <w:color w:val="FFFFFF" w:themeColor="background1"/>
                                      <w:sz w:val="32"/>
                                    </w:rPr>
                                    <w:t>Mithi Gobindram Public School</w:t>
                                  </w:r>
                                </w:p>
                              </w:txbxContent>
                            </wps:txbx>
                            <wps:bodyPr rot="0" vert="horz" wrap="square" lIns="182880" tIns="228600" rIns="182880" bIns="22860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24" o:spid="_x0000_s1026" style="position:absolute;margin-left:348.55pt;margin-top:517.05pt;width:184pt;height:184.2pt;z-index:251809792;visibility:visible;mso-wrap-style:square;mso-width-percent:0;mso-height-percent:0;mso-wrap-distance-left:36pt;mso-wrap-distance-top:0;mso-wrap-distance-right:36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" fillcolor="#b0ccb0 [3205]" stroked="f" strokeweight="3pt">
                      <v:shadow on="t" color="#72a376 [3204]" origin=".5" offset="-7.2pt,0"/>
                      <v:textbox inset="14.4pt,18pt,14.4pt,18pt">
                        <w:txbxContent>
                          <w:p w:rsidR="000D21C5" w:rsidRDefault="000D21C5">
                            <w:pPr>
                              <w:spacing w:line="240" w:lineRule="auto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8"/>
                                <w:szCs w:val="28"/>
                              </w:rPr>
                              <w:t>Submitted by -</w:t>
                            </w:r>
                          </w:p>
                          <w:p w:rsidR="000D21C5" w:rsidRDefault="000D21C5" w:rsidP="00B15A89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Subodh Verma</w:t>
                            </w:r>
                          </w:p>
                          <w:p w:rsidR="000D21C5" w:rsidRDefault="000D21C5" w:rsidP="00B15A89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Hritik Raikwar</w:t>
                            </w:r>
                          </w:p>
                          <w:p w:rsidR="000D21C5" w:rsidRPr="00B15A89" w:rsidRDefault="000D21C5" w:rsidP="00B15A89">
                            <w:pPr>
                              <w:ind w:left="360"/>
                              <w:jc w:val="center"/>
                              <w:rPr>
                                <w:color w:val="FFFFFF" w:themeColor="background1"/>
                                <w:sz w:val="32"/>
                              </w:rPr>
                            </w:pPr>
                            <w:r w:rsidRPr="00B15A89">
                              <w:rPr>
                                <w:color w:val="FFFFFF" w:themeColor="background1"/>
                                <w:sz w:val="32"/>
                              </w:rPr>
                              <w:t>Mithi Gobindram Public School</w:t>
                            </w:r>
                          </w:p>
                        </w:txbxContent>
                      </v:textbox>
                      <w10:wrap type="square" anchorx="margin" anchory="margin"/>
                    </v:rect>
                  </w:pict>
                </mc:Fallback>
              </mc:AlternateContent>
            </w:r>
            <w:r w:rsidR="00B15A89">
              <w:rPr>
                <w:noProof/>
                <w:color w:val="CE6767" w:themeColor="accent6" w:themeShade="BF"/>
                <w:lang w:val="en-GB" w:eastAsia="en-GB"/>
              </w:rPr>
              <w:drawing>
                <wp:anchor distT="0" distB="0" distL="114300" distR="114300" simplePos="0" relativeHeight="251660288" behindDoc="0" locked="0" layoutInCell="1" allowOverlap="1" wp14:anchorId="73FF24E4" wp14:editId="1E373B23">
                  <wp:simplePos x="0" y="0"/>
                  <wp:positionH relativeFrom="margin">
                    <wp:posOffset>-2416</wp:posOffset>
                  </wp:positionH>
                  <wp:positionV relativeFrom="margin">
                    <wp:posOffset>6179564</wp:posOffset>
                  </wp:positionV>
                  <wp:extent cx="4292102" cy="2447925"/>
                  <wp:effectExtent l="0" t="0" r="0" b="0"/>
                  <wp:wrapNone/>
                  <wp:docPr id="11" name="Picture 9" descr="j0319484.w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0319484.wmf"/>
                          <pic:cNvPicPr/>
                        </pic:nvPicPr>
                        <pic:blipFill>
                          <a:blip r:embed="rId9">
                            <a:duotone>
                              <a:prstClr val="black"/>
                              <a:schemeClr val="accent1">
                                <a:tint val="45000"/>
                                <a:satMod val="400000"/>
                              </a:schemeClr>
                            </a:duotone>
                            <a:lum bright="40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2102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color w:val="CE6767" w:themeColor="accent6" w:themeShade="BF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1102995</wp:posOffset>
                      </wp:positionV>
                      <wp:extent cx="6665595" cy="2086610"/>
                      <wp:effectExtent l="0" t="4445" r="4445" b="4445"/>
                      <wp:wrapNone/>
                      <wp:docPr id="9" name="Rectangle 3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65595" cy="2086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chemeClr val="accent6">
                                        <a:lumMod val="75000"/>
                                        <a:lumOff val="0"/>
                                        <a:alpha val="10001"/>
                                      </a:scheme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chemeClr val="accent6">
                                        <a:lumMod val="60000"/>
                                        <a:lumOff val="40000"/>
                                      </a:schemeClr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0D21C5" w:rsidRPr="00B15A89" w:rsidRDefault="000D21C5" w:rsidP="009A5B09">
                                  <w:pPr>
                                    <w:pStyle w:val="Heading1"/>
                                    <w:rPr>
                                      <w:sz w:val="48"/>
                                    </w:rPr>
                                  </w:pPr>
                                  <w:sdt>
                                    <w:sdtPr>
                                      <w:rPr>
                                        <w:sz w:val="48"/>
                                      </w:rPr>
                                      <w:id w:val="360090744"/>
                                      <w:placeholder>
                                        <w:docPart w:val="ED310C9F4ED4411BB1E696CD13A105FF"/>
                                      </w:placeholder>
                                    </w:sdtPr>
                                    <w:sdtContent>
                                      <w:r w:rsidRPr="00B15A89">
                                        <w:rPr>
                                          <w:rStyle w:val="Heading1Char"/>
                                          <w:sz w:val="48"/>
                                        </w:rPr>
                                        <w:t>IT Project ( Web Development )</w:t>
                                      </w:r>
                                    </w:sdtContent>
                                  </w:sdt>
                                </w:p>
                                <w:sdt>
                                  <w:sdtPr>
                                    <w:rPr>
                                      <w:sz w:val="28"/>
                                    </w:rPr>
                                    <w:id w:val="1172457319"/>
                                    <w:placeholder>
                                      <w:docPart w:val="AE497D63F68E4D4C8817E53B895B0F69"/>
                                    </w:placeholder>
                                  </w:sdtPr>
                                  <w:sdtContent>
                                    <w:p w:rsidR="000D21C5" w:rsidRPr="00B15A89" w:rsidRDefault="000D21C5" w:rsidP="00381773">
                                      <w:pPr>
                                        <w:pStyle w:val="Heading4"/>
                                        <w:rPr>
                                          <w:sz w:val="28"/>
                                        </w:rPr>
                                      </w:pPr>
                                      <w:r w:rsidRPr="00B15A89">
                                        <w:rPr>
                                          <w:sz w:val="28"/>
                                        </w:rPr>
                                        <w:t>Get Served – Aab koi tension nahi…</w:t>
                                      </w:r>
                                    </w:p>
                                  </w:sdtContent>
                                </w:sdt>
                                <w:p w:rsidR="000D21C5" w:rsidRPr="00B15A89" w:rsidRDefault="000D21C5" w:rsidP="00381773">
                                  <w:pPr>
                                    <w:pStyle w:val="Heading3"/>
                                    <w:rPr>
                                      <w:sz w:val="40"/>
                                    </w:rPr>
                                  </w:pPr>
                                </w:p>
                                <w:p w:rsidR="000D21C5" w:rsidRPr="00B15A89" w:rsidRDefault="000D21C5" w:rsidP="00381773">
                                  <w:pPr>
                                    <w:pStyle w:val="Heading2"/>
                                    <w:rPr>
                                      <w:sz w:val="40"/>
                                    </w:rPr>
                                  </w:pPr>
                                </w:p>
                                <w:p w:rsidR="000D21C5" w:rsidRPr="00B15A89" w:rsidRDefault="000D21C5">
                                  <w:pPr>
                                    <w:rPr>
                                      <w:sz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182880" tIns="182880" rIns="182880" bIns="9144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304" o:spid="_x0000_s1027" style="position:absolute;margin-left:5.6pt;margin-top:86.85pt;width:524.85pt;height:164.3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" filled="f" fillcolor="#ce6767 [2409]" stroked="f" strokecolor="#f1d3d3 [1945]">
                      <v:fill opacity="6682f"/>
                      <v:textbox inset="14.4pt,14.4pt,14.4pt,7.2pt">
                        <w:txbxContent>
                          <w:p w:rsidR="000D21C5" w:rsidRPr="00B15A89" w:rsidRDefault="000D21C5" w:rsidP="009A5B09">
                            <w:pPr>
                              <w:pStyle w:val="Heading1"/>
                              <w:rPr>
                                <w:sz w:val="48"/>
                              </w:rPr>
                            </w:pPr>
                            <w:sdt>
                              <w:sdtPr>
                                <w:rPr>
                                  <w:sz w:val="48"/>
                                </w:rPr>
                                <w:id w:val="360090744"/>
                                <w:placeholder>
                                  <w:docPart w:val="ED310C9F4ED4411BB1E696CD13A105FF"/>
                                </w:placeholder>
                              </w:sdtPr>
                              <w:sdtContent>
                                <w:r w:rsidRPr="00B15A89">
                                  <w:rPr>
                                    <w:rStyle w:val="Heading1Char"/>
                                    <w:sz w:val="48"/>
                                  </w:rPr>
                                  <w:t>IT Project ( Web Development )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sz w:val="28"/>
                              </w:rPr>
                              <w:id w:val="1172457319"/>
                              <w:placeholder>
                                <w:docPart w:val="AE497D63F68E4D4C8817E53B895B0F69"/>
                              </w:placeholder>
                            </w:sdtPr>
                            <w:sdtContent>
                              <w:p w:rsidR="000D21C5" w:rsidRPr="00B15A89" w:rsidRDefault="000D21C5" w:rsidP="00381773">
                                <w:pPr>
                                  <w:pStyle w:val="Heading4"/>
                                  <w:rPr>
                                    <w:sz w:val="28"/>
                                  </w:rPr>
                                </w:pPr>
                                <w:r w:rsidRPr="00B15A89">
                                  <w:rPr>
                                    <w:sz w:val="28"/>
                                  </w:rPr>
                                  <w:t>Get Served – Aab koi tension nahi…</w:t>
                                </w:r>
                              </w:p>
                            </w:sdtContent>
                          </w:sdt>
                          <w:p w:rsidR="000D21C5" w:rsidRPr="00B15A89" w:rsidRDefault="000D21C5" w:rsidP="00381773">
                            <w:pPr>
                              <w:pStyle w:val="Heading3"/>
                              <w:rPr>
                                <w:sz w:val="40"/>
                              </w:rPr>
                            </w:pPr>
                          </w:p>
                          <w:p w:rsidR="000D21C5" w:rsidRPr="00B15A89" w:rsidRDefault="000D21C5" w:rsidP="00381773">
                            <w:pPr>
                              <w:pStyle w:val="Heading2"/>
                              <w:rPr>
                                <w:sz w:val="40"/>
                              </w:rPr>
                            </w:pPr>
                          </w:p>
                          <w:p w:rsidR="000D21C5" w:rsidRPr="00B15A89" w:rsidRDefault="000D21C5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color w:val="CE6767" w:themeColor="accent6" w:themeShade="BF"/>
                <w:lang w:val="en-GB" w:eastAsia="en-GB"/>
              </w:rPr>
              <mc:AlternateContent>
                <mc:Choice Requires="wpg">
                  <w:drawing>
                    <wp:anchor distT="0" distB="0" distL="114300" distR="114300" simplePos="0" relativeHeight="251767808" behindDoc="0" locked="0" layoutInCell="1" allowOverlap="1">
                      <wp:simplePos x="0" y="0"/>
                      <wp:positionH relativeFrom="column">
                        <wp:posOffset>1031875</wp:posOffset>
                      </wp:positionH>
                      <wp:positionV relativeFrom="paragraph">
                        <wp:posOffset>10795</wp:posOffset>
                      </wp:positionV>
                      <wp:extent cx="5704840" cy="4757420"/>
                      <wp:effectExtent l="5715" t="7620" r="4445" b="6985"/>
                      <wp:wrapNone/>
                      <wp:docPr id="1" name="Group 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704840" cy="4757420"/>
                                <a:chOff x="2536" y="718"/>
                                <a:chExt cx="8984" cy="7492"/>
                              </a:xfrm>
                            </wpg:grpSpPr>
                            <wps:wsp>
                              <wps:cNvPr id="2" name="Freeform 30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36" y="720"/>
                                  <a:ext cx="8984" cy="7412"/>
                                </a:xfrm>
                                <a:custGeom>
                                  <a:avLst/>
                                  <a:gdLst>
                                    <a:gd name="T0" fmla="*/ 1283 w 8984"/>
                                    <a:gd name="T1" fmla="*/ 0 h 7412"/>
                                    <a:gd name="T2" fmla="*/ 8984 w 8984"/>
                                    <a:gd name="T3" fmla="*/ 2 h 7412"/>
                                    <a:gd name="T4" fmla="*/ 8093 w 8984"/>
                                    <a:gd name="T5" fmla="*/ 7412 h 7412"/>
                                    <a:gd name="T6" fmla="*/ 0 w 8984"/>
                                    <a:gd name="T7" fmla="*/ 3082 h 7412"/>
                                    <a:gd name="T8" fmla="*/ 1283 w 8984"/>
                                    <a:gd name="T9" fmla="*/ 0 h 741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8984" h="7412">
                                      <a:moveTo>
                                        <a:pt x="1283" y="0"/>
                                      </a:moveTo>
                                      <a:lnTo>
                                        <a:pt x="8984" y="2"/>
                                      </a:lnTo>
                                      <a:lnTo>
                                        <a:pt x="8093" y="7412"/>
                                      </a:lnTo>
                                      <a:lnTo>
                                        <a:pt x="0" y="3082"/>
                                      </a:lnTo>
                                      <a:lnTo>
                                        <a:pt x="12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" name="Freeform 30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37" y="718"/>
                                  <a:ext cx="8783" cy="7429"/>
                                </a:xfrm>
                                <a:custGeom>
                                  <a:avLst/>
                                  <a:gdLst>
                                    <a:gd name="T0" fmla="*/ 1321 w 9312"/>
                                    <a:gd name="T1" fmla="*/ 2 h 7321"/>
                                    <a:gd name="T2" fmla="*/ 9312 w 9312"/>
                                    <a:gd name="T3" fmla="*/ 0 h 7321"/>
                                    <a:gd name="T4" fmla="*/ 8480 w 9312"/>
                                    <a:gd name="T5" fmla="*/ 7321 h 7321"/>
                                    <a:gd name="T6" fmla="*/ 0 w 9312"/>
                                    <a:gd name="T7" fmla="*/ 2949 h 7321"/>
                                    <a:gd name="T8" fmla="*/ 1321 w 9312"/>
                                    <a:gd name="T9" fmla="*/ 2 h 732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9312" h="7321">
                                      <a:moveTo>
                                        <a:pt x="1321" y="2"/>
                                      </a:moveTo>
                                      <a:lnTo>
                                        <a:pt x="9312" y="0"/>
                                      </a:lnTo>
                                      <a:lnTo>
                                        <a:pt x="8480" y="7321"/>
                                      </a:lnTo>
                                      <a:lnTo>
                                        <a:pt x="0" y="2949"/>
                                      </a:lnTo>
                                      <a:lnTo>
                                        <a:pt x="1321" y="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Freeform 30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361" y="736"/>
                                  <a:ext cx="8159" cy="7436"/>
                                </a:xfrm>
                                <a:custGeom>
                                  <a:avLst/>
                                  <a:gdLst>
                                    <a:gd name="T0" fmla="*/ 1156 w 8651"/>
                                    <a:gd name="T1" fmla="*/ 0 h 7328"/>
                                    <a:gd name="T2" fmla="*/ 8651 w 8651"/>
                                    <a:gd name="T3" fmla="*/ 3 h 7328"/>
                                    <a:gd name="T4" fmla="*/ 7978 w 8651"/>
                                    <a:gd name="T5" fmla="*/ 7328 h 7328"/>
                                    <a:gd name="T6" fmla="*/ 0 w 8651"/>
                                    <a:gd name="T7" fmla="*/ 3048 h 7328"/>
                                    <a:gd name="T8" fmla="*/ 1156 w 8651"/>
                                    <a:gd name="T9" fmla="*/ 0 h 732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8651" h="7328">
                                      <a:moveTo>
                                        <a:pt x="1156" y="0"/>
                                      </a:moveTo>
                                      <a:lnTo>
                                        <a:pt x="8651" y="3"/>
                                      </a:lnTo>
                                      <a:lnTo>
                                        <a:pt x="7978" y="732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1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6">
                                    <a:lumMod val="60000"/>
                                    <a:lumOff val="4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" name="Freeform 30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200" y="720"/>
                                  <a:ext cx="8320" cy="7454"/>
                                </a:xfrm>
                                <a:custGeom>
                                  <a:avLst/>
                                  <a:gdLst>
                                    <a:gd name="T0" fmla="*/ 1075 w 8320"/>
                                    <a:gd name="T1" fmla="*/ 0 h 7454"/>
                                    <a:gd name="T2" fmla="*/ 8320 w 8320"/>
                                    <a:gd name="T3" fmla="*/ 0 h 7454"/>
                                    <a:gd name="T4" fmla="*/ 7818 w 8320"/>
                                    <a:gd name="T5" fmla="*/ 7454 h 7454"/>
                                    <a:gd name="T6" fmla="*/ 0 w 8320"/>
                                    <a:gd name="T7" fmla="*/ 2820 h 7454"/>
                                    <a:gd name="T8" fmla="*/ 1075 w 8320"/>
                                    <a:gd name="T9" fmla="*/ 0 h 74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8320" h="7454">
                                      <a:moveTo>
                                        <a:pt x="1075" y="0"/>
                                      </a:moveTo>
                                      <a:lnTo>
                                        <a:pt x="8320" y="0"/>
                                      </a:lnTo>
                                      <a:lnTo>
                                        <a:pt x="7818" y="7454"/>
                                      </a:lnTo>
                                      <a:lnTo>
                                        <a:pt x="0" y="2820"/>
                                      </a:lnTo>
                                      <a:lnTo>
                                        <a:pt x="10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6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" name="Freeform 30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381" y="718"/>
                                  <a:ext cx="8139" cy="7461"/>
                                </a:xfrm>
                                <a:custGeom>
                                  <a:avLst/>
                                  <a:gdLst>
                                    <a:gd name="T0" fmla="*/ 1020 w 8139"/>
                                    <a:gd name="T1" fmla="*/ 1 h 7461"/>
                                    <a:gd name="T2" fmla="*/ 8139 w 8139"/>
                                    <a:gd name="T3" fmla="*/ 0 h 7461"/>
                                    <a:gd name="T4" fmla="*/ 7782 w 8139"/>
                                    <a:gd name="T5" fmla="*/ 7461 h 7461"/>
                                    <a:gd name="T6" fmla="*/ 0 w 8139"/>
                                    <a:gd name="T7" fmla="*/ 2776 h 7461"/>
                                    <a:gd name="T8" fmla="*/ 1020 w 8139"/>
                                    <a:gd name="T9" fmla="*/ 1 h 746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8139" h="7461">
                                      <a:moveTo>
                                        <a:pt x="1020" y="1"/>
                                      </a:moveTo>
                                      <a:lnTo>
                                        <a:pt x="8139" y="0"/>
                                      </a:lnTo>
                                      <a:lnTo>
                                        <a:pt x="7782" y="7461"/>
                                      </a:lnTo>
                                      <a:lnTo>
                                        <a:pt x="0" y="2776"/>
                                      </a:lnTo>
                                      <a:lnTo>
                                        <a:pt x="1020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6">
                                    <a:lumMod val="20000"/>
                                    <a:lumOff val="8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" name="Freeform 3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005" y="732"/>
                                  <a:ext cx="7515" cy="7478"/>
                                </a:xfrm>
                                <a:custGeom>
                                  <a:avLst/>
                                  <a:gdLst>
                                    <a:gd name="T0" fmla="*/ 876 w 7052"/>
                                    <a:gd name="T1" fmla="*/ 0 h 6522"/>
                                    <a:gd name="T2" fmla="*/ 7052 w 7052"/>
                                    <a:gd name="T3" fmla="*/ 8 h 6522"/>
                                    <a:gd name="T4" fmla="*/ 6902 w 7052"/>
                                    <a:gd name="T5" fmla="*/ 6522 h 6522"/>
                                    <a:gd name="T6" fmla="*/ 0 w 7052"/>
                                    <a:gd name="T7" fmla="*/ 2581 h 6522"/>
                                    <a:gd name="T8" fmla="*/ 876 w 7052"/>
                                    <a:gd name="T9" fmla="*/ 0 h 652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052" h="6522">
                                      <a:moveTo>
                                        <a:pt x="876" y="0"/>
                                      </a:moveTo>
                                      <a:lnTo>
                                        <a:pt x="7052" y="8"/>
                                      </a:lnTo>
                                      <a:lnTo>
                                        <a:pt x="6902" y="6522"/>
                                      </a:lnTo>
                                      <a:lnTo>
                                        <a:pt x="0" y="2581"/>
                                      </a:lnTo>
                                      <a:lnTo>
                                        <a:pt x="87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>
                                    <a:lumMod val="40000"/>
                                    <a:lumOff val="6000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" name="Freeform 311"/>
                              <wps:cNvSpPr>
                                <a:spLocks/>
                              </wps:cNvSpPr>
                              <wps:spPr bwMode="auto">
                                <a:xfrm>
                                  <a:off x="3954" y="718"/>
                                  <a:ext cx="7566" cy="7459"/>
                                </a:xfrm>
                                <a:custGeom>
                                  <a:avLst/>
                                  <a:gdLst>
                                    <a:gd name="T0" fmla="*/ 780 w 7099"/>
                                    <a:gd name="T1" fmla="*/ 2 h 6505"/>
                                    <a:gd name="T2" fmla="*/ 7099 w 7099"/>
                                    <a:gd name="T3" fmla="*/ 0 h 6505"/>
                                    <a:gd name="T4" fmla="*/ 7099 w 7099"/>
                                    <a:gd name="T5" fmla="*/ 6505 h 6505"/>
                                    <a:gd name="T6" fmla="*/ 0 w 7099"/>
                                    <a:gd name="T7" fmla="*/ 2266 h 6505"/>
                                    <a:gd name="T8" fmla="*/ 780 w 7099"/>
                                    <a:gd name="T9" fmla="*/ 2 h 650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099" h="6505">
                                      <a:moveTo>
                                        <a:pt x="780" y="2"/>
                                      </a:moveTo>
                                      <a:lnTo>
                                        <a:pt x="7099" y="0"/>
                                      </a:lnTo>
                                      <a:lnTo>
                                        <a:pt x="7099" y="6505"/>
                                      </a:lnTo>
                                      <a:lnTo>
                                        <a:pt x="0" y="2266"/>
                                      </a:lnTo>
                                      <a:lnTo>
                                        <a:pt x="780" y="2"/>
                                      </a:lnTo>
                                      <a:close/>
                                    </a:path>
                                  </a:pathLst>
                                </a:custGeom>
                                <a:gradFill rotWithShape="1">
                                  <a:gsLst>
                                    <a:gs pos="0">
                                      <a:srgbClr val="FFFFFF"/>
                                    </a:gs>
                                    <a:gs pos="100000">
                                      <a:schemeClr val="accent3">
                                        <a:lumMod val="20000"/>
                                        <a:lumOff val="80000"/>
                                      </a:schemeClr>
                                    </a:gs>
                                  </a:gsLst>
                                  <a:lin ang="2700000" scaled="1"/>
                                </a:gra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F5E50CA" id="Group 355" o:spid="_x0000_s1026" style="position:absolute;margin-left:81.25pt;margin-top:.85pt;width:449.2pt;height:374.6pt;z-index:251767808" coordorigin="2536,718" coordsize="8984,74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">
                      <v:shape id="Freeform 305" o:spid="_x0000_s1027" style="position:absolute;left:2536;top:720;width:8984;height:7412;visibility:visible;mso-wrap-style:square;v-text-anchor:top" coordsize="8984,7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" path="m1283,l8984,2,8093,7412,,3082,1283,xe" fillcolor="#c6dac8 [1300]" stroked="f" strokeweight=".25pt">
                        <v:path arrowok="t" o:connecttype="custom" o:connectlocs="1283,0;8984,2;8093,7412;0,3082;1283,0" o:connectangles="0,0,0,0,0"/>
                      </v:shape>
                      <v:shape id="Freeform 306" o:spid="_x0000_s1028" style="position:absolute;left:2737;top:718;width:8783;height:7429;visibility:visible;mso-wrap-style:square;v-text-anchor:top" coordsize="9312,7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" path="m1321,2l9312,,8480,7321,,2949,1321,2xe" fillcolor="#e2ece3 [660]" stroked="f" strokeweight=".25pt">
                        <v:path arrowok="t" o:connecttype="custom" o:connectlocs="1246,2;8783,0;7998,7429;0,2993;1246,2" o:connectangles="0,0,0,0,0"/>
                      </v:shape>
                      <v:shape id="Freeform 307" o:spid="_x0000_s1029" style="position:absolute;left:3361;top:736;width:8159;height:7436;visibility:visible;mso-wrap-style:square;v-text-anchor:top" coordsize="8651,7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" path="m1156,l8651,3,7978,7328,,3048,1156,xe" fillcolor="#f1d3d3 [1945]" stroked="f" strokeweight=".25pt">
                        <v:path arrowok="t" o:connecttype="custom" o:connectlocs="1090,0;8159,3;7524,7436;0,3093;1090,0" o:connectangles="0,0,0,0,0"/>
                      </v:shape>
                      <v:shape id="Freeform 308" o:spid="_x0000_s1030" style="position:absolute;left:3200;top:720;width:8320;height:7454;visibility:visible;mso-wrap-style:square;v-text-anchor:top" coordsize="8320,7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" path="m1075,l8320,,7818,7454,,2820,1075,xe" fillcolor="#f5e2e2 [1305]" stroked="f" strokeweight=".25pt">
                        <v:path arrowok="t" o:connecttype="custom" o:connectlocs="1075,0;8320,0;7818,7454;0,2820;1075,0" o:connectangles="0,0,0,0,0"/>
                      </v:shape>
                      <v:shape id="Freeform 309" o:spid="_x0000_s1031" style="position:absolute;left:3381;top:718;width:8139;height:7461;visibility:visible;mso-wrap-style:square;v-text-anchor:top" coordsize="8139,7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" path="m1020,1l8139,,7782,7461,,2776,1020,1xe" fillcolor="#faf0f0 [665]" stroked="f" strokeweight=".25pt">
                        <v:path arrowok="t" o:connecttype="custom" o:connectlocs="1020,1;8139,0;7782,7461;0,2776;1020,1" o:connectangles="0,0,0,0,0"/>
                      </v:shape>
                      <v:shape id="Freeform 310" o:spid="_x0000_s1032" style="position:absolute;left:4005;top:732;width:7515;height:7478;visibility:visible;mso-wrap-style:square;v-text-anchor:top" coordsize="7052,6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" path="m876,l7052,8,6902,6522,,2581,876,xe" fillcolor="#dceaef [1302]" stroked="f" strokeweight=".25pt">
                        <v:path arrowok="t" o:connecttype="custom" o:connectlocs="934,0;7515,9;7355,7478;0,2959;934,0" o:connectangles="0,0,0,0,0"/>
                      </v:shape>
                      <v:shape id="Freeform 311" o:spid="_x0000_s1033" style="position:absolute;left:3954;top:718;width:7566;height:7459;visibility:visible;mso-wrap-style:square;v-text-anchor:top" coordsize="7099,6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" path="m780,2l7099,r,6505l,2266,780,2xe" stroked="f" strokeweight=".25pt">
                        <v:fill color2="#edf4f7 [662]" rotate="t" angle="45" focus="100%" type="gradient"/>
                        <v:path arrowok="t" o:connecttype="custom" o:connectlocs="831,2;7566,0;7566,7459;0,2598;831,2" o:connectangles="0,0,0,0,0"/>
                      </v:shape>
                    </v:group>
                  </w:pict>
                </mc:Fallback>
              </mc:AlternateContent>
            </w:r>
          </w:p>
        </w:tc>
      </w:tr>
    </w:tbl>
    <w:p w:rsidR="00ED612D" w:rsidRDefault="00ED612D" w:rsidP="00FE6C5A">
      <w:pPr>
        <w:pStyle w:val="1Spine"/>
      </w:pPr>
    </w:p>
    <w:p w:rsidR="00FE6C5A" w:rsidRDefault="00FE6C5A" w:rsidP="00FE6C5A">
      <w:pPr>
        <w:pStyle w:val="1Spine"/>
      </w:pPr>
      <w:r w:rsidRPr="00815C27">
        <w:t>Acknowledgement</w:t>
      </w:r>
    </w:p>
    <w:p w:rsidR="0099278E" w:rsidRDefault="0099278E" w:rsidP="00FE6C5A">
      <w:pPr>
        <w:pStyle w:val="1Spine"/>
      </w:pPr>
    </w:p>
    <w:p w:rsidR="00FE6C5A" w:rsidRDefault="00FE6C5A" w:rsidP="00FE6C5A">
      <w:pPr>
        <w:pStyle w:val="1Spine"/>
      </w:pPr>
    </w:p>
    <w:p w:rsidR="00FE6C5A" w:rsidRDefault="00FE6C5A" w:rsidP="0099278E">
      <w:pPr>
        <w:jc w:val="both"/>
        <w:rPr>
          <w:sz w:val="32"/>
        </w:rPr>
      </w:pPr>
      <w:r>
        <w:rPr>
          <w:sz w:val="32"/>
        </w:rPr>
        <w:t>We would like to express our sincere thanks of gratitude to Mr. Brajesh Sir who gave us this opportunity to work on such a wonderful project of WebSite Development. We would also like to extent great thanks to the management of our school who provided us such great facilities.</w:t>
      </w:r>
    </w:p>
    <w:p w:rsidR="00BB6351" w:rsidRDefault="00FE6C5A" w:rsidP="0099278E">
      <w:pPr>
        <w:jc w:val="both"/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</w:r>
      <w:r>
        <w:rPr>
          <w:sz w:val="32"/>
        </w:rPr>
        <w:tab/>
        <w:t>A great thanks to the Sir Tim Berners-Lee who developed World Wide Web (www) and HTML. Without him the world would have been different.</w:t>
      </w:r>
      <w:r w:rsidR="00353D4B">
        <w:rPr>
          <w:sz w:val="32"/>
        </w:rPr>
        <w:t xml:space="preserve"> We also thank </w:t>
      </w:r>
      <w:r w:rsidR="00353D4B" w:rsidRPr="00ED612D">
        <w:rPr>
          <w:sz w:val="32"/>
        </w:rPr>
        <w:t>Mark Dalgleish</w:t>
      </w:r>
      <w:r w:rsidR="00353D4B" w:rsidRPr="00ED612D">
        <w:rPr>
          <w:sz w:val="28"/>
        </w:rPr>
        <w:t xml:space="preserve"> </w:t>
      </w:r>
      <w:r w:rsidR="00353D4B">
        <w:rPr>
          <w:sz w:val="32"/>
        </w:rPr>
        <w:t>for his script, without which Parallaxing of backgrounds could not be possible.</w:t>
      </w:r>
    </w:p>
    <w:p w:rsidR="0099278E" w:rsidRDefault="00BB6351" w:rsidP="0099278E">
      <w:pPr>
        <w:jc w:val="both"/>
        <w:rPr>
          <w:sz w:val="32"/>
        </w:rPr>
      </w:pPr>
      <w:r>
        <w:rPr>
          <w:sz w:val="32"/>
        </w:rPr>
        <w:tab/>
      </w:r>
      <w:r w:rsidR="0099278E">
        <w:rPr>
          <w:sz w:val="32"/>
        </w:rPr>
        <w:tab/>
      </w:r>
      <w:r w:rsidR="0099278E">
        <w:rPr>
          <w:sz w:val="32"/>
        </w:rPr>
        <w:tab/>
      </w:r>
      <w:r w:rsidR="00353D4B">
        <w:rPr>
          <w:sz w:val="32"/>
        </w:rPr>
        <w:tab/>
      </w:r>
      <w:r w:rsidR="0099278E">
        <w:rPr>
          <w:sz w:val="32"/>
        </w:rPr>
        <w:t xml:space="preserve">Another thanks to all the great personalities and persons involved indirectly with this project. </w:t>
      </w:r>
    </w:p>
    <w:p w:rsidR="0099278E" w:rsidRDefault="0099278E" w:rsidP="0099278E">
      <w:pPr>
        <w:jc w:val="center"/>
        <w:rPr>
          <w:sz w:val="32"/>
        </w:rPr>
      </w:pPr>
      <w:r>
        <w:rPr>
          <w:sz w:val="32"/>
        </w:rPr>
        <w:t>Thank You</w:t>
      </w:r>
    </w:p>
    <w:p w:rsidR="0099278E" w:rsidRDefault="0099278E" w:rsidP="0099278E">
      <w:pPr>
        <w:jc w:val="center"/>
        <w:rPr>
          <w:sz w:val="32"/>
        </w:rPr>
      </w:pPr>
    </w:p>
    <w:p w:rsidR="0099278E" w:rsidRDefault="0099278E" w:rsidP="0099278E">
      <w:pPr>
        <w:jc w:val="center"/>
        <w:rPr>
          <w:sz w:val="32"/>
        </w:rPr>
      </w:pPr>
    </w:p>
    <w:p w:rsidR="0099278E" w:rsidRPr="00ED612D" w:rsidRDefault="0099278E" w:rsidP="0099278E">
      <w:pPr>
        <w:pStyle w:val="ListParagraph"/>
        <w:numPr>
          <w:ilvl w:val="0"/>
          <w:numId w:val="3"/>
        </w:numPr>
        <w:rPr>
          <w:color w:val="527D55" w:themeColor="accent1" w:themeShade="BF"/>
        </w:rPr>
      </w:pPr>
      <w:r w:rsidRPr="00ED612D">
        <w:rPr>
          <w:color w:val="527D55" w:themeColor="accent1" w:themeShade="BF"/>
        </w:rPr>
        <w:t>Subodh Verma</w:t>
      </w:r>
    </w:p>
    <w:p w:rsidR="0099278E" w:rsidRPr="00ED612D" w:rsidRDefault="0099278E" w:rsidP="0099278E">
      <w:pPr>
        <w:pStyle w:val="ListParagraph"/>
        <w:numPr>
          <w:ilvl w:val="0"/>
          <w:numId w:val="3"/>
        </w:numPr>
        <w:rPr>
          <w:color w:val="527D55" w:themeColor="accent1" w:themeShade="BF"/>
        </w:rPr>
      </w:pPr>
      <w:r w:rsidRPr="00ED612D">
        <w:rPr>
          <w:color w:val="527D55" w:themeColor="accent1" w:themeShade="BF"/>
        </w:rPr>
        <w:t xml:space="preserve">Hritik Raikwar </w:t>
      </w:r>
    </w:p>
    <w:p w:rsidR="0099278E" w:rsidRPr="00ED612D" w:rsidRDefault="0099278E" w:rsidP="0099278E">
      <w:pPr>
        <w:pStyle w:val="ListParagraph"/>
        <w:numPr>
          <w:ilvl w:val="0"/>
          <w:numId w:val="0"/>
        </w:numPr>
        <w:ind w:left="720"/>
        <w:rPr>
          <w:color w:val="527D55" w:themeColor="accent1" w:themeShade="BF"/>
        </w:rPr>
      </w:pPr>
      <w:r w:rsidRPr="00ED612D">
        <w:rPr>
          <w:color w:val="527D55" w:themeColor="accent1" w:themeShade="BF"/>
        </w:rPr>
        <w:t xml:space="preserve">      ( X</w:t>
      </w:r>
      <w:r w:rsidRPr="00ED612D">
        <w:rPr>
          <w:color w:val="527D55" w:themeColor="accent1" w:themeShade="BF"/>
          <w:vertAlign w:val="superscript"/>
        </w:rPr>
        <w:t xml:space="preserve">th </w:t>
      </w:r>
      <w:r w:rsidRPr="00ED612D">
        <w:rPr>
          <w:color w:val="527D55" w:themeColor="accent1" w:themeShade="BF"/>
        </w:rPr>
        <w:t>A )</w:t>
      </w:r>
    </w:p>
    <w:p w:rsidR="004D4571" w:rsidRDefault="004D4571" w:rsidP="00815C27">
      <w:pPr>
        <w:rPr>
          <w:color w:val="CE6767" w:themeColor="accent6" w:themeShade="BF"/>
        </w:rPr>
      </w:pPr>
    </w:p>
    <w:p w:rsidR="00FE6C5A" w:rsidRDefault="00FE6C5A" w:rsidP="00815C27">
      <w:pPr>
        <w:rPr>
          <w:color w:val="CE6767" w:themeColor="accent6" w:themeShade="BF"/>
        </w:rPr>
      </w:pPr>
    </w:p>
    <w:p w:rsidR="00FE6C5A" w:rsidRDefault="00FE6C5A" w:rsidP="00815C27">
      <w:pPr>
        <w:rPr>
          <w:color w:val="CE6767" w:themeColor="accent6" w:themeShade="BF"/>
        </w:rPr>
      </w:pPr>
    </w:p>
    <w:p w:rsidR="00FE6C5A" w:rsidRDefault="00FE6C5A" w:rsidP="00815C27">
      <w:pPr>
        <w:rPr>
          <w:color w:val="CE6767" w:themeColor="accent6" w:themeShade="BF"/>
        </w:rPr>
      </w:pPr>
    </w:p>
    <w:p w:rsidR="00ED612D" w:rsidRDefault="00ED612D" w:rsidP="00ED612D">
      <w:pPr>
        <w:pStyle w:val="1Spine"/>
      </w:pPr>
    </w:p>
    <w:p w:rsidR="00ED612D" w:rsidRDefault="00ED612D" w:rsidP="00ED612D">
      <w:pPr>
        <w:pStyle w:val="1Spine"/>
      </w:pPr>
    </w:p>
    <w:p w:rsidR="00ED612D" w:rsidRDefault="00ED612D" w:rsidP="00ED612D">
      <w:pPr>
        <w:pStyle w:val="1Spine"/>
      </w:pPr>
    </w:p>
    <w:p w:rsidR="00353D4B" w:rsidRDefault="00F46ACF" w:rsidP="00F46ACF">
      <w:pPr>
        <w:pStyle w:val="1Spine"/>
        <w:ind w:left="2160" w:firstLine="720"/>
        <w:jc w:val="left"/>
      </w:pPr>
      <w:r>
        <w:t xml:space="preserve">   </w:t>
      </w:r>
      <w:bookmarkStart w:id="0" w:name="_GoBack"/>
      <w:bookmarkEnd w:id="0"/>
      <w:r w:rsidR="00353D4B">
        <w:t>Starting Note</w:t>
      </w:r>
    </w:p>
    <w:p w:rsidR="00ED612D" w:rsidRDefault="00ED612D" w:rsidP="00ED612D">
      <w:pPr>
        <w:pStyle w:val="1Spine"/>
      </w:pPr>
    </w:p>
    <w:p w:rsidR="00353D4B" w:rsidRDefault="00353D4B" w:rsidP="00353D4B">
      <w:pPr>
        <w:pStyle w:val="1Spine"/>
      </w:pPr>
    </w:p>
    <w:p w:rsidR="00353D4B" w:rsidRDefault="00353D4B" w:rsidP="00353D4B">
      <w:pPr>
        <w:jc w:val="both"/>
        <w:rPr>
          <w:sz w:val="36"/>
        </w:rPr>
      </w:pPr>
      <w:r>
        <w:rPr>
          <w:sz w:val="36"/>
        </w:rPr>
        <w:t xml:space="preserve">The WebSite in this project contains a lot of hover effects which cannot be represented through pictures. The script used for Parallax ( </w:t>
      </w:r>
      <w:r w:rsidRPr="00353D4B">
        <w:rPr>
          <w:sz w:val="36"/>
        </w:rPr>
        <w:t>jquery.stellar.min</w:t>
      </w:r>
      <w:r>
        <w:rPr>
          <w:sz w:val="36"/>
        </w:rPr>
        <w:t xml:space="preserve">.js ) is not written by us, the credit goes to </w:t>
      </w:r>
      <w:r w:rsidRPr="00353D4B">
        <w:rPr>
          <w:sz w:val="36"/>
        </w:rPr>
        <w:t>Mark Dalgleish</w:t>
      </w:r>
      <w:r>
        <w:rPr>
          <w:sz w:val="36"/>
        </w:rPr>
        <w:t xml:space="preserve"> for his great work</w:t>
      </w:r>
      <w:r w:rsidR="00BB6351">
        <w:rPr>
          <w:sz w:val="36"/>
        </w:rPr>
        <w:t>.</w:t>
      </w:r>
      <w:r w:rsidR="007B5426">
        <w:rPr>
          <w:sz w:val="36"/>
        </w:rPr>
        <w:t xml:space="preserve"> Bootstrap css ( bootstrap.css ) which an open source script is also not written by us.</w:t>
      </w:r>
    </w:p>
    <w:p w:rsidR="00F46ACF" w:rsidRDefault="00ED612D" w:rsidP="00353D4B">
      <w:pPr>
        <w:jc w:val="both"/>
        <w:rPr>
          <w:sz w:val="36"/>
        </w:rPr>
      </w:pPr>
      <w:r>
        <w:rPr>
          <w:sz w:val="36"/>
        </w:rPr>
        <w:tab/>
      </w:r>
      <w:r>
        <w:rPr>
          <w:sz w:val="36"/>
        </w:rPr>
        <w:tab/>
        <w:t>To get complete experience of the project visit :</w:t>
      </w:r>
    </w:p>
    <w:p w:rsidR="00ED612D" w:rsidRDefault="00ED612D" w:rsidP="00353D4B">
      <w:pPr>
        <w:jc w:val="both"/>
        <w:rPr>
          <w:sz w:val="36"/>
        </w:rPr>
      </w:pPr>
      <w:r>
        <w:rPr>
          <w:sz w:val="36"/>
        </w:rPr>
        <w:t xml:space="preserve">  </w:t>
      </w:r>
    </w:p>
    <w:p w:rsidR="00ED612D" w:rsidRPr="00F46ACF" w:rsidRDefault="00F46ACF" w:rsidP="00F46ACF">
      <w:pPr>
        <w:ind w:left="1440" w:firstLine="720"/>
        <w:rPr>
          <w:rFonts w:ascii="Agency FB" w:hAnsi="Agency FB"/>
          <w:sz w:val="36"/>
        </w:rPr>
      </w:pPr>
      <w:r>
        <w:rPr>
          <w:rFonts w:ascii="Agency FB" w:hAnsi="Agency FB"/>
          <w:sz w:val="48"/>
        </w:rPr>
        <w:t xml:space="preserve">     </w:t>
      </w:r>
      <w:r w:rsidR="00ED612D" w:rsidRPr="00F46ACF">
        <w:rPr>
          <w:rFonts w:ascii="Agency FB" w:hAnsi="Agency FB"/>
          <w:sz w:val="48"/>
        </w:rPr>
        <w:t>http://beginc.in/getserved</w:t>
      </w:r>
    </w:p>
    <w:p w:rsidR="00FE6C5A" w:rsidRDefault="00FE6C5A" w:rsidP="00815C27">
      <w:pPr>
        <w:rPr>
          <w:color w:val="CE6767" w:themeColor="accent6" w:themeShade="BF"/>
        </w:rPr>
      </w:pPr>
    </w:p>
    <w:p w:rsidR="00FE6C5A" w:rsidRPr="00FE6C5A" w:rsidRDefault="00FE6C5A" w:rsidP="00FE6C5A">
      <w:pPr>
        <w:pStyle w:val="1Spine"/>
        <w:jc w:val="left"/>
        <w:sectPr w:rsidR="00FE6C5A" w:rsidRPr="00FE6C5A" w:rsidSect="0099278E">
          <w:footerReference w:type="default" r:id="rId10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220501" w:rsidRDefault="00E12A87" w:rsidP="00815C27">
      <w:pPr>
        <w:rPr>
          <w:sz w:val="32"/>
        </w:rPr>
      </w:pPr>
      <w:r w:rsidRPr="00220501">
        <w:rPr>
          <w:noProof/>
          <w:sz w:val="32"/>
          <w:lang w:val="en-GB" w:eastAsia="en-GB"/>
        </w:rPr>
        <w:lastRenderedPageBreak/>
        <w:drawing>
          <wp:anchor distT="0" distB="0" distL="114300" distR="114300" simplePos="0" relativeHeight="251810816" behindDoc="1" locked="0" layoutInCell="1" allowOverlap="1" wp14:anchorId="247E773E" wp14:editId="22B13973">
            <wp:simplePos x="0" y="0"/>
            <wp:positionH relativeFrom="page">
              <wp:align>center</wp:align>
            </wp:positionH>
            <wp:positionV relativeFrom="paragraph">
              <wp:posOffset>2400300</wp:posOffset>
            </wp:positionV>
            <wp:extent cx="9061450" cy="4277360"/>
            <wp:effectExtent l="0" t="8255" r="0" b="0"/>
            <wp:wrapTight wrapText="bothSides">
              <wp:wrapPolygon edited="0">
                <wp:start x="21620" y="42"/>
                <wp:lineTo x="50" y="42"/>
                <wp:lineTo x="50" y="21494"/>
                <wp:lineTo x="21620" y="21494"/>
                <wp:lineTo x="21620" y="42"/>
              </wp:wrapPolygon>
            </wp:wrapTight>
            <wp:docPr id="13" name="Picture 13" descr="C:\Users\Subodhk\Pictures\My Screen Shots\Favorites\Screen Shot 01-04-17 at 1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Subodhk\Pictures\My Screen Shots\Favorites\Screen Shot 01-04-17 at 10.33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061450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0501" w:rsidRDefault="00E12A87" w:rsidP="00815C27">
      <w:pPr>
        <w:rPr>
          <w:sz w:val="32"/>
        </w:rPr>
      </w:pPr>
      <w:r w:rsidRPr="00220501">
        <w:rPr>
          <w:noProof/>
          <w:sz w:val="32"/>
          <w:lang w:val="en-GB" w:eastAsia="en-GB"/>
        </w:rPr>
        <w:lastRenderedPageBreak/>
        <w:drawing>
          <wp:anchor distT="0" distB="0" distL="114300" distR="114300" simplePos="0" relativeHeight="251811840" behindDoc="1" locked="0" layoutInCell="1" allowOverlap="1" wp14:anchorId="6A04FCDF" wp14:editId="5C65EED2">
            <wp:simplePos x="0" y="0"/>
            <wp:positionH relativeFrom="page">
              <wp:align>center</wp:align>
            </wp:positionH>
            <wp:positionV relativeFrom="paragraph">
              <wp:posOffset>2324100</wp:posOffset>
            </wp:positionV>
            <wp:extent cx="9051925" cy="4415155"/>
            <wp:effectExtent l="0" t="5715" r="0" b="0"/>
            <wp:wrapTight wrapText="bothSides">
              <wp:wrapPolygon edited="0">
                <wp:start x="21614" y="28"/>
                <wp:lineTo x="67" y="28"/>
                <wp:lineTo x="67" y="21463"/>
                <wp:lineTo x="21614" y="21463"/>
                <wp:lineTo x="21614" y="28"/>
              </wp:wrapPolygon>
            </wp:wrapTight>
            <wp:docPr id="15" name="Picture 15" descr="C:\Users\Subodhk\Pictures\My Screen Shots\Favorites\Screen Shot 01-04-17 at 10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Subodhk\Pictures\My Screen Shots\Favorites\Screen Shot 01-04-17 at 10.46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051925" cy="4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2A87" w:rsidRDefault="00E12A87" w:rsidP="00E12A87">
      <w:pPr>
        <w:rPr>
          <w:sz w:val="32"/>
        </w:rPr>
      </w:pPr>
      <w:r w:rsidRPr="00CB0A94">
        <w:rPr>
          <w:noProof/>
          <w:sz w:val="32"/>
          <w:lang w:val="en-GB" w:eastAsia="en-GB"/>
        </w:rPr>
        <w:lastRenderedPageBreak/>
        <w:drawing>
          <wp:anchor distT="0" distB="0" distL="114300" distR="114300" simplePos="0" relativeHeight="251812864" behindDoc="1" locked="0" layoutInCell="1" allowOverlap="1" wp14:anchorId="52E46B64" wp14:editId="1FF8B7DE">
            <wp:simplePos x="0" y="0"/>
            <wp:positionH relativeFrom="margin">
              <wp:align>center</wp:align>
            </wp:positionH>
            <wp:positionV relativeFrom="paragraph">
              <wp:posOffset>2343150</wp:posOffset>
            </wp:positionV>
            <wp:extent cx="9117330" cy="4438015"/>
            <wp:effectExtent l="0" t="3493" r="4128" b="4127"/>
            <wp:wrapTight wrapText="bothSides">
              <wp:wrapPolygon edited="0">
                <wp:start x="21608" y="17"/>
                <wp:lineTo x="35" y="17"/>
                <wp:lineTo x="35" y="21527"/>
                <wp:lineTo x="21608" y="21527"/>
                <wp:lineTo x="21608" y="17"/>
              </wp:wrapPolygon>
            </wp:wrapTight>
            <wp:docPr id="16" name="Picture 16" descr="C:\Users\Subodhk\Pictures\My Screen Shots\Favorites\Screen Shot 01-04-17 at 10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Subodhk\Pictures\My Screen Shots\Favorites\Screen Shot 01-04-17 at 10.48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117330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0501" w:rsidRPr="00E12A87" w:rsidRDefault="00CB0A94" w:rsidP="00E12A87">
      <w:pPr>
        <w:jc w:val="center"/>
        <w:rPr>
          <w:sz w:val="32"/>
        </w:rPr>
      </w:pPr>
      <w:r w:rsidRPr="00346C88">
        <w:rPr>
          <w:rFonts w:ascii="FangSong" w:eastAsia="FangSong" w:hAnsi="FangSong"/>
          <w:b/>
          <w:color w:val="auto"/>
          <w:sz w:val="32"/>
        </w:rPr>
        <w:lastRenderedPageBreak/>
        <w:t>Index.php</w:t>
      </w:r>
    </w:p>
    <w:p w:rsidR="00CB0A94" w:rsidRPr="00415612" w:rsidRDefault="00CB0A94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&lt;!DOCTYPE HTML&gt;</w:t>
      </w:r>
    </w:p>
    <w:p w:rsidR="00CB0A94" w:rsidRPr="00415612" w:rsidRDefault="00CB0A94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&lt;html&gt;</w:t>
      </w:r>
    </w:p>
    <w:p w:rsidR="00CB0A94" w:rsidRPr="00415612" w:rsidRDefault="00CB0A94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&lt;head&gt;</w:t>
      </w:r>
    </w:p>
    <w:p w:rsidR="00CB0A94" w:rsidRPr="00415612" w:rsidRDefault="00CB0A94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&lt;meta charset="utf-8" /&gt;</w:t>
      </w:r>
    </w:p>
    <w:p w:rsidR="00CB0A94" w:rsidRPr="00415612" w:rsidRDefault="00CB0A94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&lt;meta name="viewport" content="width=device-width, initial-scale=1" /&gt;</w:t>
      </w:r>
    </w:p>
    <w:p w:rsidR="00346C88" w:rsidRPr="00415612" w:rsidRDefault="00CB0A94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&lt;script src="https://ajax.googleapis.com/ajax/libs/jquery/1.10.2/jquery.min.js"&gt;</w:t>
      </w:r>
    </w:p>
    <w:p w:rsidR="00CB0A94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</w:t>
      </w:r>
      <w:r w:rsidR="00CB0A94" w:rsidRPr="00415612">
        <w:rPr>
          <w:rFonts w:ascii="FangSong" w:eastAsia="FangSong" w:hAnsi="FangSong"/>
          <w:color w:val="auto"/>
          <w:sz w:val="14"/>
          <w:szCs w:val="24"/>
        </w:rPr>
        <w:t>&lt;/script&gt;</w:t>
      </w:r>
    </w:p>
    <w:p w:rsidR="00CB0A94" w:rsidRPr="00415612" w:rsidRDefault="00CB0A94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&lt;link rel="stylesheet" href="index.css" /&gt;</w:t>
      </w:r>
    </w:p>
    <w:p w:rsidR="00CB0A94" w:rsidRPr="00415612" w:rsidRDefault="00CB0A94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&lt;link rel="stylesheet" href="bootstrap.css" /&gt;</w:t>
      </w:r>
    </w:p>
    <w:p w:rsidR="00CB0A94" w:rsidRPr="00415612" w:rsidRDefault="00CB0A94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&lt;link rel="icon" type="image/gif/png" href="img/s_get-served.jpg" /&gt;</w:t>
      </w:r>
    </w:p>
    <w:p w:rsidR="00CB0A94" w:rsidRPr="00415612" w:rsidRDefault="00CB0A94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&lt;title&gt;Get Served | Ab koi tension nahi...&lt;/title&gt;</w:t>
      </w:r>
    </w:p>
    <w:p w:rsidR="00CB0A94" w:rsidRPr="00415612" w:rsidRDefault="00CB0A94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&lt;/head&gt;</w:t>
      </w:r>
    </w:p>
    <w:p w:rsidR="00CB0A94" w:rsidRPr="00415612" w:rsidRDefault="00CB0A94" w:rsidP="00346C88">
      <w:pPr>
        <w:spacing w:after="0" w:line="240" w:lineRule="auto"/>
        <w:rPr>
          <w:color w:val="auto"/>
          <w:sz w:val="14"/>
          <w:szCs w:val="24"/>
        </w:rPr>
      </w:pP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&lt;body&gt;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&lt;header&gt;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&lt;div id="Contact-Us_Subodh" 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&lt;div id="Inside-Contact-Us_Subodh"&gt;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&lt;a href="#"&gt;&lt;img src="Logos/logo_fb.png" height="15px" /&gt;&lt;/a&gt;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&lt;a href="#"&gt;&lt;img src="Logos/logo_g+.png" height="15px" /&gt;&lt;/a&gt;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&lt;a href="#"&gt;&lt;img src="Logos/logo_tw.png" height="15px" /&gt;&lt;/a&gt;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&lt;/div&gt;&lt;!-- Above Contact Us Strip Done --&gt;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&lt;div id="Nav-Div_Subodh"&gt;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&lt;div style="margin-left: 10%;margin-right: 10%;height: 120px;"&gt;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class="col-md-5" style="height:120px;"&gt;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&lt;a href="index.php"&gt;&lt;img src="img/s_get-served.jpg" height="95%"                                                   style="margin-top: 3px;" /&gt;&lt;/a&gt;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class="col-md-7" id="Nav-Div-Nav_Subodh"&gt;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&lt;nav&gt;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&lt;a href="index.php" id="Nav-Home_Subodh"&gt;&lt;div&gt;Home&lt;/div&gt;&lt;/a&gt;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&lt;a href="whyus.php"&gt;&lt;div&gt;Why Us?&lt;/div&gt;&lt;/a&gt;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&lt;a href="enquire.php"&gt;&lt;div&gt;Enquire&lt;/div&gt;&lt;/a&gt;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&lt;a href="feedback.php"&gt;&lt;div&gt;FeedBack&lt;/div&gt;&lt;/a&gt;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&lt;a href="aboutus.php"&gt;&lt;div&gt;About Us&lt;/div&gt;&lt;/a&gt;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&lt;/nav&gt;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&lt;/header&gt;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color w:val="auto"/>
          <w:sz w:val="14"/>
          <w:szCs w:val="24"/>
        </w:rPr>
        <w:t xml:space="preserve">        </w:t>
      </w:r>
      <w:r w:rsidRPr="00415612">
        <w:rPr>
          <w:rFonts w:ascii="FangSong" w:eastAsia="FangSong" w:hAnsi="FangSong"/>
          <w:color w:val="auto"/>
          <w:sz w:val="14"/>
          <w:szCs w:val="24"/>
        </w:rPr>
        <w:t>&lt;div data-stellar-background-ratio="0.5" id="What-We-Offer_Subodh" class="container-fluid"&gt;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&lt;div style="margin-right: 10%;margin-left: 10%;overflow:hidden;"&gt;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&lt;div id="What-We-Offer-Box_Subodh"&gt;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&lt;div&gt;&lt;h1&gt;&lt;span class="animated fadeInLeft"&gt;What&amp;nbsp; W&lt;/span&gt;&lt;span class="animated fadeInRight"&gt;e&amp;nbsp;  Offer?&lt;/span&gt;&lt;/h1&gt;&lt;/div&gt;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&lt;br /&gt;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id="What-We-Offer-Content_Subodh"&gt;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id="What-We-Offer-Content-Box_Subodh" class="col-md-6 col-sm-6 col-xs-6" style="padding-right: 5%; padding-left: 5%;"&gt;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&lt;img src="img/cook.jpg" width="80%"  class="What-We-Offer-Img_Subodh animated fadeInUp" /&gt;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&lt;h3 class="animated fadeInLeft"&gt;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cook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&lt;/h3&gt;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id="What-We-Offer-Content-Box_Subodh" class="col-md-6 col-sm-6 col-xs-6" style="padding-left: 5%; padding-right: 5%;"&gt;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&lt;img src="img/maid.jpg" width="80%"  class="What-We-Offer-Img_Subodh animated fadeInUp" /&gt;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&lt;h3 class="animated fadeInRight"&gt;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house maid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&lt;/h3&gt;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&lt;br /&gt;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&lt;div style="margin-left:30%; margin-right: 30%;"&gt;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&lt;a href="enquire.php"&gt;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            &lt;div class="Enquire-Button-0_Subodh"&gt;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&lt;p style="margin: 0;"&gt;Enquire Now!&lt;/p&gt;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&lt;/div&gt;</w:t>
      </w:r>
    </w:p>
    <w:p w:rsidR="00CB0A94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&lt;br /&gt;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&lt;!-- What We Offer End --&gt;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&lt;div id="Estimator-Outer_Subodh"&gt;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&lt;div id="Estimator_Subodh"&gt;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&lt;a href="enquire.php"&gt;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class="col-md-3 Estimator-blocks_Subodh Estimator-blocks-tile_Subodh estimate1"&gt;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&lt;p&gt;Contact Directly &lt;br /&gt; +91XXXXXXXXXX  +91XXXXXXXXXX&lt;/p&gt;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&lt;a href="index.php"&gt;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class="col-md-6 Estimator-blocks_Subodh Estimator-blocks-Img_Subodh"&gt;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&lt;img src="img/h_get-served.png" height="98px" style="margin-top: 1px;border-radius: 2px;" /&gt;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&lt;a href="enquire.php"&gt;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class="col-md-3 Estimator-blocks_Subodh Estimator-blocks-tile_Subodh estimate2" style="line-height: 2.9;"&gt;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&lt;p&gt;Quote your price&lt;/p&gt;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&lt;div id="Our-Services_Subodh" style="z-index: 1;" class="container-fluid"&gt;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&lt;div style="margin-left:10%;margin-right: 10%;margin-top: 20px;"&gt;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&lt;div&gt;&lt;h1 style="font-family: 'Sigmar One';" class="animated fadeInBig"&gt;Our Services&lt;/h1&gt;&lt;/div&gt;&lt;br /&gt;&lt;br /&gt;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&lt;div id="Outer-Blocks-Our-Services_Subodh"&gt;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class="col-lg-3 col-md-6 col-sm-6 col-xs-12"&gt;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class="blocks blocks1 animated fadeInLeft fadeInBig"&gt;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&lt;div class="head1"&gt;&lt;h2&gt;Cooking&lt;/h2&gt;&lt;/div&gt;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&lt;div class="Hidden-Block1_Subodh"&gt;&lt;p&gt;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We have a team of professionally trained women employees. Our employee can cook mulltiple cuisine and daily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food, all you need is just to tell her the food you want to have and rest she will figure it out.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&lt;/p&gt;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&lt;/p&gt;&lt;/div&gt;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class="col-lg-3 col-md-6 col-sm-6 col-xs-12"&gt;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class="blocks blocks2 animated fadeInLeft"&gt;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class="head2"&gt;&lt;h2&gt;Sweeping &amp; Moping&lt;/h2&gt;&lt;/div&gt;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class="Hidden-Block2_Subodh"&gt;&lt;p&gt;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Our team of 3 members will come at your place and will sweep and mop your entire house within 15 to 20 minutes.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&lt;/p&gt;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&lt;/p&gt;&lt;/div&gt;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class="col-lg-3 col-md-6 col-sm-6 col-xs-12"&gt;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class="blocks blocks3 animated fadeInRight"&gt;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class="head3"&gt;&lt;h2&gt;Washing Utensils&lt;/h2&gt;&lt;/div&gt;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class="Hidden-Block3_Subodh"&gt;&lt;p&gt;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A trained employee of our team will come at your home and wash your utensils within low time.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Our employee is well trained and know the best practices to do his work.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&lt;/p&gt;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&lt;/p&gt;&lt;/div&gt;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class="col-lg-3 col-md-6 col-sm-6 col-xs-12"&gt;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class="blocks blocks4 animated fadeInRight fadeInBig"&gt;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class="head4"&gt;&lt;h2&gt;Washing Cloths&lt;/h2&gt;&lt;/div&gt;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                &lt;div class="Hidden-Block4_Subodh"&gt;&lt;p&gt;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A well trained employee of our team will come to your house and wash all your dirty clothes within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low time. Additionally, our employee exactly knows the amount of detergent and soap required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to wash certain number of clothes.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&lt;/p&gt;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&lt;/p&gt;&lt;/div&gt;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&lt;/div&gt;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&lt;!-- Our Services End --&gt;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&lt;section data-stellar-background-ratio="0.5" class="container-fluid" style="overflow: hidden;background-image: url('img/back-cook.jpg');background-position: center;background-size: 110%;padding-top: 70px;padding-bottom: 70px;box-shadow: 0px 0px 2px 2px silver inset;"&gt;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&lt;div id="How-We-Work_Subodh"&gt;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&lt;h1 style="font-family: 'Sigmar One';color: white;"&gt;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How We Work?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&lt;/h1&gt;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&lt;div style="text-align: center;"&gt;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 id="How-We-Work-Content_Subodh"&gt;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class="How-We-Work-Blocks_Subodh col-sm-4 col-xs-12 animated fadeInUp"&gt;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&lt;div class="How-We-Work-Blocks-Img_Subodh"&gt;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&lt;img src="img/contact-us.png" height="130px" width="130px" /&gt;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&lt;h3&gt;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Contact Us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&lt;/h3&gt;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&lt;/div&gt;&lt;div class="Hover_Subodh"&gt;&lt;/div&gt;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&lt;/div&gt;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class="How-We-Work-Blocks_Subodh col-sm-4 col-xs-12 animated fadeInUp"&gt;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&lt;div class="How-We-Work-Blocks-Img_Subodh"&gt;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&lt;img src="img/meet-us.png" height="130px" width="130px" /&gt;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&lt;h3&gt;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Meet Us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&lt;/h3&gt;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&lt;/div&gt;&lt;div class="Hover_Subodh"&gt;&lt;/div&gt;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&lt;/div&gt;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class="How-We-Work-Blocks_Subodh col-sm-4 animated fadeInUp"&gt;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&lt;div class="How-We-Work-Blocks-Img_Subodh"&gt;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&lt;img src="img/hire-us.png" height="130px" width="130px" /&gt;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&lt;h3&gt;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Hire Us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&lt;/h3&gt;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&lt;/div&gt;&lt;div class="Hover_Subodh"&gt;&lt;/div&gt;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&lt;/div&gt;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&lt;/section&gt;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&lt;div id="Footer-Outer_Subodh"&gt;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&lt;div id="Footer_Subodh"&gt;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class="col-md-3 Footer-Division_Subodh" style="text-align: center;"&gt;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&lt;a href="index.php"&gt;&lt;img src="img/s_get-served.jpg" width="100%" style="border-radius: 5px;box-shadow: 0px 0px 50px 2px silver ;" id="Footer-img_Subodh" /&gt;&lt;/a&gt;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        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&lt;div class="col-md-9 Footer-Division_Subodh"&gt;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Getserved is an organization which has made an enormous step in commercializing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 the domestic services.We provide premium services for cooking and cleaning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 .Our employees are well trained and professionals. Additionally, all our employees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 are verified by the police which ensures boundless security for all our customers.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&lt;/p&gt;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&lt;a href="enquire.php"&gt;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&lt;div class="Enquire-Button_Subodh"&gt;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    Enquire Now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&lt;/a&gt;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&lt;ul&gt;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&lt;li&gt;&lt;a href="index.php"&gt;HOME&lt;/a&gt;&lt;/li&gt; &amp;nbsp;&amp;nbsp;&amp;nbsp;&amp;nbsp;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&lt;li&gt;&lt;a href="aboutus.php"&gt;ABOUT US&lt;/a&gt;&lt;/li&gt; &amp;nbsp;&amp;nbsp;&amp;nbsp;&amp;nbsp;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&lt;li&gt;&lt;a href="whyus.php"&gt;WHY US&lt;/a&gt;&lt;/li&gt; &amp;nbsp;&amp;nbsp;&amp;nbsp;&amp;nbsp;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&lt;li&gt;&lt;a href="feedback.php"&gt;FEEDBACK &lt;/a&gt;&lt;/li&gt; &amp;nbsp;&amp;nbsp;&amp;nbsp;&amp;nbsp;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&lt;li&gt;&lt;a href="#"&gt;PRIVACY POLICY&lt;/a&gt;&lt;/li&gt; &amp;nbsp;&amp;nbsp;&amp;nbsp;&amp;nbsp;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    &lt;li&gt;&lt;a href="enquire.php"&gt;ENQUIRE&lt;/a&gt;&lt;/li&gt; &amp;nbsp;&amp;nbsp;&amp;nbsp;&amp;nbsp;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    &lt;/ul&gt;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&lt;/div&gt;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&lt;/div&gt;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&lt;script src="jquery.stellar.min.js"&gt;&lt;/script&gt;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&lt;script&gt;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$.stellar();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&lt;/script&gt;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&lt;/body&gt;</w:t>
      </w:r>
    </w:p>
    <w:p w:rsidR="00346C88" w:rsidRPr="00415612" w:rsidRDefault="00346C88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&lt;/html&gt;</w:t>
      </w:r>
    </w:p>
    <w:p w:rsidR="005860CB" w:rsidRPr="00415612" w:rsidRDefault="005860CB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346C88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E12A87" w:rsidRDefault="00E12A87" w:rsidP="00E12A87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E12A87" w:rsidRDefault="00E12A87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</w:p>
    <w:p w:rsidR="005860CB" w:rsidRPr="0015125E" w:rsidRDefault="0015125E" w:rsidP="00E12A87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2"/>
          <w:szCs w:val="24"/>
        </w:rPr>
      </w:pPr>
      <w:r>
        <w:rPr>
          <w:rFonts w:ascii="FangSong" w:eastAsia="FangSong" w:hAnsi="FangSong"/>
          <w:b/>
          <w:color w:val="auto"/>
          <w:sz w:val="32"/>
          <w:szCs w:val="24"/>
        </w:rPr>
        <w:lastRenderedPageBreak/>
        <w:t>i</w:t>
      </w:r>
      <w:r w:rsidR="005860CB" w:rsidRPr="0015125E">
        <w:rPr>
          <w:rFonts w:ascii="FangSong" w:eastAsia="FangSong" w:hAnsi="FangSong"/>
          <w:b/>
          <w:color w:val="auto"/>
          <w:sz w:val="32"/>
          <w:szCs w:val="24"/>
        </w:rPr>
        <w:t>ndex.css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@font-face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font-family: 'Open Sans Condensed';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font-style: normal;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font-weight: 300;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src: local('Open Sans Cond Light'), local('OpenSans-CondensedLight'), url(https://fonts.gstatic.com/s/opensanscondensed/v10/gk5FxslNkTTHtojXrkp-xBEur64QvLD-0IbiAdTUNXE.woff2) format('woff2');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unicode-range: U+0000-00FF, U+0131, U+0152-0153, U+02C6, U+02DA, U+02DC, U+2000-206F, U+2074, U+20AC, U+2212, U+2215, U+E0FF, U+EFFD, U+F000;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@font-face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font-family: 'Oswald';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font-style: normal;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font-weight: 400;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src: local('Oswald Light'), local('Oswald-Light'), url(https://fonts.gstatic.com/s/oswald/v11/HqHm7BVC_nzzTui2lzQTDVtXRa8TVwTICgirnJhmVJw.woff2) format('woff2');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unicode-range: U+0000-00FF, U+0131, U+0152-0153, U+02C6, U+02DA, U+02DC, U+2000-206F, U+2074, U+20AC, U+2212, U+2215, U+E0FF, U+EFFD, U+F000;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@font-face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font-family: 'Sigmar One';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font-style: normal;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font-weight: 400;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src: local('Sigmar One'), local('SigmarOne'), url(http://fonts.gstatic.com/s/sigmarone/v6/aRAZJs6CY7SV6eSg6Wx4j_k_vArhqVIZ0nv9q090hN8.woff2) format('woff2');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unicode-range: U+0000-00FF, U+0131, U+0152-0153, U+02C6, U+02DA, U+02DC, U+2000-206F, U+2074, U+20AC, U+2212, U+2215, U+E0FF, U+EFFD, U+F000;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@font-face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font-family: 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font-style: normal;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font-weight: 400;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src: local('Anton'), url(http://fonts.gstatic.com/s/anton/v7/o-91-t7-bPc7W26HmS2N4Q.woff2) format('woff2');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unicode-range: U+0000-00FF, U+0131, U+0152-0153, U+02C6, U+02DA, U+02DC, U+2000-206F, U+2074, U+20AC, U+2212, U+2215, U+E0FF, U+EFFD, U+F000;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.animated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-webkit-animation-duration: 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animation-duration: 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-webkit-animation-fill-mode: both;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animation-fill-mode: both;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@-webkit-keyframes fadeInUp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from{opacity: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-webkit-transform: translate3d(0, 100%, 0);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transform: translate3d(0, 100%, 0);}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to{opacity: 1;-webkit-transform: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transform: none;}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@keyframes fadeInUp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from {opacity: 0;-webkit-transform: translate3d(0, 100%, 0);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transform: translate3d(0, 100%, 0);}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to {opacity: 1;-webkit-transform: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transform: none;}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.fadeInUp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-webkit-animation-name: fadeInUp;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animation-name: fadeInUp;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@-webkit-keyframes fadeInLeft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-webkit-transform: translate3d(-200px,0,0);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100%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-webkit-transform: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@keyframes fadeInLeft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           opacity: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transform: translate3d(-200px,0,0);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100%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transform: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.fadeInLeft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-webkit-animation-name: fadeInLeft;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animation-name: fadeInLeft;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@-webkit-keyframes fadeInRight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-webkit-transform: translate3d(200px,0,0);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100%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-webkit-transform: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@keyframes fadeInRight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transform: translate3d(200px,0,0);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100%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transform: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.fadeInRight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-webkit-animation-name: fadeInRight;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animation-name: fadeInRight;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@-webkit-keyframes fadeInRight1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-webkit-transform: translate3d(600px,0,0);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100%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-webkit-transform: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@keyframes fadeInRight1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transform: translate3d(600px,0,0);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100%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transform: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.fadeInRight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-webkit-animation-name: fadeInRight1;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animation-name: fadeInRight1;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@-webkit-keyframes fadeInBig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-webkit-transform: scale(2,2);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100%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-webkit-transform: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@keyframes fadeInBig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           opacity: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transform: scale(2,2);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100%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opacity: 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   transform: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.fadeInBig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-webkit-animation-name: fadeInBig;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animation-name: fadeInBig;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#Contact-Us_Subodh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background-color: #518ED2;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background-image: url('img/back_para_img3.jpg');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text-align:right;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background-size: 65%;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20px 2px #7A8CA7 inset;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#Inside-Contact-Us_Subodh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padding-left: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padding-right: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#Inside-Contact-Us_Subodh img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border-radius: 50%;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#Nav-Div_Subodh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height: 120px;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2px 2px #449CD0;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2px 2px #7A8CA7 inset;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text-shadow: 0.5px 0.5px 1px 1px rgba(50,50,200,1);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#Nav-Div-Nav_Subodh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height: 120px;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right;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nav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height:100%;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padding-top: 35px;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nav div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inline-block;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2%;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margin-left: 1%;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margin-right: 1%;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#518ED2;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border-radius: 2px;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border-bottom: 2px solid #1658C7;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0.4s;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1px 1px #CFEDEF;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'Oswald';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nav div:hover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background-color: #3392CA;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2px 100px 40px #EEF7FB;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transform: scale(1.1,1.1);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@media all and (max-width:1380px){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#Nav-Home_Subodh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display: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@media all and (max-width:1050px){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#Nav-Home_Subodh div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    display: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@media all and (max-width:992px){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#Nav-Div_Subodh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height: 240px;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#Nav-Div-Nav_Subodh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height: 240px;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padding: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/* Header End */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#What-We-Offer_Subodh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width: 100%;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background-image: url('img/back_para_img3.jpg');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background-attachment: fixed;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background-size: 65%;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20px 2px #7A8CA7 inset;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2%;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padding-top: 40px;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padding-bottom: 40px;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#What-We-Offer-Box_Subodh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0.5%;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width: 100%;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#What-We-Offer-Box_Subodh h1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font-family:'Sigmar One';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font-size: 3em;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auto;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margin-bottom: auto;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padding-top: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text-shadow: 4px 4px 20px 20px black;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#What-We-Offer-Content_Subodh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margin-right: 20%;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margin-left: 20%;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#What-We-Offer-Content-Box_Subodh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inline-block;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1%;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#What-We-Offer-Content-Box_Subodh div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height: 20%;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#What-We-Offer-Content-Box_Subodh:hover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border-radius: 30px;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cursor: pointer;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.What-We-Offer-Img_Subodh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0.4s;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border-radius: 50%;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#What-We-Offer-Content-Box_Subodh:hover .What-We-Offer-Img_Subodh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transform: scale(0.9,0.9);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20px 2px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#What-We-Offer-Content-Box_Subodh:hover h3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transform: scale(1.3,1.3);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h3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#What-We-Offer-Content-Box_Subodh h3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.Enquire-Button-0_Subodh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border-radius: 2px;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10px;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3.5px;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font-size: 130%;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text-decoration: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1px 1px 4px 1px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.Enquire-Button-0_Subodh:hover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#037DB8;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20px 1px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/* What we offer end */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#Estimator-Outer_Subodh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-webkit-linear-gradient(140deg,#8ABAE1 , #4B88CB);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-o-linear-gradient(140deg,#8ABAE1 , #4B88CB);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-moz-linear-gradient(140deg,#8ABAE1 , #4B88CB);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linear-gradient(140deg,#8ABAE1 , #4B88CB 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background-color: #8ABAE1;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height: 100px;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5px 1px #7186CE;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-20px;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#Estimator_Subodh {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margin-right: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margin-left: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height: 100px;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#Estimator_Subodh a {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height: 100px;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#Estimator_Subodh p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10px;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.Estimator-blocks_Subodh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inline-block;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.Estimator-blocks-tile_Subodh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border-radius: 3px;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height: 80px;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10px;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1%;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0.35s;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.Estimator-blocks-tile_Subodh:hover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10px 2px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transform: scale(1.1,1.02);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@media all and (max-width:995px){  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.Estimator-blocks-Img_Subodh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display: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.Estimator-blocks-tile_Subodh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width: 45%;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margin-top: 2.8%;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.estimate1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float: left;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.estimate2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float: right;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#Our-Services_Subodh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overflow: hidden;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padding-top: 60px;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padding-bottom: 90px;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#Outer-Blocks-Our-Services_Subodh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background-color: #92ABD1;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border-radius: 2px;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4%;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height: 200px;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cursor: pointer;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2px 2px #DFDFDF, 15px 15px 20px 1px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black;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background-position: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background-size: 110%;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.blocks:hover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200px 3px #D1E3F1  , 0px 0px 40px 1px silver  , 0px 0px 20px 1.5px silver inset  ,  0px 0px 2px 2px #DFDFDF;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background-size: 130%;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transform: scale(1.3,1.08);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@media all and (max-width: 1199px){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.blocks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margin-top: 20px;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@media all and (max-width: 550px){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.blocks h2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font-size: 140%;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.head1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margin-top: 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.head2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margin-top: 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.head3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margin-top: 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.head4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margin-top: 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.Hidden-Block1_Subodh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display: block;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#What-We-Offer-Box_Subodh h1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font-size: 190%;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@media all and (max-width: 992px){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.blocks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margin-top: 20px;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#What-We-Offer-Content_Subodh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margin-right: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margin-left: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#Footer-img_Subodh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width: 40%;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@media all and (max-width: 768px){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.blocks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margin-top: 20px;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#What-We-Offer-Content_Subodh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margin-right: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margin-left: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@media all and (max-width: 670px){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.blocks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font-size: 90%;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@-webkit-keyframes fadeIn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0% { opacity: 0;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20% { opacity: 0;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40% { opacity: 0.3;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60% { opacity: 0.5;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80% { opacity: 0.9;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100% { opacity: 1;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@keyframes fadeIn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0% { opacity: 0;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20% { opacity: 0;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40% { opacity: 0.3;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60% { opacity: 0.5;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80% { opacity: 0.9;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100% { opacity: 1;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.blocks1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background-image: url('img/services/03.jpg');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.head1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1s;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65px;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.blocks1:hover .head1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font-weight: bold;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.blocks1:hover .Hidden-Block1_Subodh{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block;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-webkit-animation-name: fadeIn;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-webkit-animation-duration: 0.5s;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animation-name: fadeIn;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animation-duration: 0.5s;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.Hidden-Block1_Subodh 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1s;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'Open Sans Condensed';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font-size: 120%;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.blocks2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background-image: url('img/services/02.jpg');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.head2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65px;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.blocks2:hover .head2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.blocks2:hover .Hidden-Block2_Subodh{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block;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-webkit-animation-name: fadeIn;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-webkit-animation-duration: 0.5s;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animation-name: fadeIn;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animation-duration: 0.5s;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.Hidden-Block2_Subodh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'Open Sans Condensed';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font-size: 120%;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.blocks3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background-image: url('img/services/06.jpg');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.head3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65px;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.blocks3:hover .head3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.blocks3:hover .Hidden-Block3_Subodh{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display: block;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-webkit-animation-name: fadeIn;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-webkit-animation-duration: 0.5s;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animation-name: fadeIn;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animation-duration: 0.5s;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.Hidden-Block3_Subodh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'Open Sans Condensed';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font-size: 120%;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.blocks4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background-image: url('img/services/05.jpg');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.head4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65px;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.blocks4:hover .head4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.blocks4:hover .Hidden-Block4_Subodh{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block;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-webkit-animation-name: fadeIn;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-webkit-animation-duration: 0.5s;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animation-name: fadeIn;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animation-duration: 0.5s;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.Hidden-Block4_Subodh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'Open Sans Condensed';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font-size: 120%;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/*Our Services End*/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#How-We-Work_Subodh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margin-right: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margin-left: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#How-We-Work_Subodh h1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margin: 0;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#How-We-Work-Content_Subodh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30px;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.How-We-Work-Blocks_Subodh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inline-block;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2% 2% 0 2%;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margin-right: auto;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margin-left: auto;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.How-We-Work-Blocks_Subodh h3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font-size: 160%;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.How-We-Work-Blocks-Img_Subodh img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border-radius: 100%;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.Hover_Subodh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height: 1px;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width: 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background-color: red;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.How-We-Work-Blocks_Subodh:hover .Hover_Subodh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width: 100%;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/* Foooooooter  */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#Footer-Outer_Subodh{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2%;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margin-bottom: 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overflow: hidden;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line-height: 2;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-webkit-linear-gradient(140deg, #55A4BB, #4594AB);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-o-linear-gradient(140deg, #55A4BB,  #4594AB);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-moz-linear-gradient(140deg, #55A4BB,  #4594AB);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linear-gradient(140deg,  #55A4BB,  #4594AB);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10px 2px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#Footer_Subodh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margin-left: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margin-right: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justify;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overflow: hidden;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.Enquire-Button_Subodh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border-radius: 2px;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10px;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2px;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.Enquire-Button_Subodh:hover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#037DB8;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.Enquire-Button_Subodh a{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text-decoration: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.Footer-Division_Subodh p 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'Open Sans Condensed';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font-size: 1.3em;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.Footer-Division_Subodh ul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list-style-type: none;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'Oswald';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letter-spacing: 2px;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#C7ECFE;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3%;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.Footer-Division_Subodh ul li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display: inline-block;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2px;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.Footer-Division_Subodh ul a{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#C7ECFE;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.Designer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right;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-webkit-linear-gradient(0deg, #079BE2, #22B3F9 );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-o-linear-gradient(0deg, #079BE2, #22B3F9 );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-moz-linear-gradient(0deg, #079BE2, #22B3F9 );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linear-gradient(0deg, #079BE2, #22B3F9 );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0.3%;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'Open Sans Condensed';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5px 2px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@media all and (max-width: 500px){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.Enquire-Button_Subodh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margin-bottom: 10px;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#Footer-Outer_Subodh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line-height: 1.6;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#Footer_Subodh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margin-left: 1%;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margin-right: 1%;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.Why-Us-Blocks_Subodh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font-size: 75%;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.About-Us-Content_Subodh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    margin-left: 8%;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    margin-right: 8%;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/************************************WhyUS**********************************/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.Why-Us-Parallax_Subodh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width: 100%;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5%;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overflow: hidden;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background-image: url('img/services/06-0.jpg');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background-size: 100%;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10px 2px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.Why-Us-Content_Subodh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40px;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margin-left: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margin-right: 10%;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overflow: hidden;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margin-bottom: 75px;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'Open Sans Condensed';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font-size: 120%;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.Why-Us-Blocks_Subodh h2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'Oswald';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#BFBFBF;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.Why-Us-Blocks_Subodh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height: 240px;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-webkit-linear-gradient(140deg, #079BE2, #22B3F9 );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-o-linear-gradient(140deg, #079BE2, #22B3F9 );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-moz-linear-gradient(140deg, #079BE2, #22B3F9 );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linear-gradient(140deg, #079BE2, #22B3F9 );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3%;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background-color: #22B3F9;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30px;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0.4s;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border-radius: 3px;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10px 2px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justify;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.Why-Us-Blocks_Subodh:hover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-webkit-linear-gradient(140deg, #079BE2, #079BE2 );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-o-linear-gradient(140deg, #079BE2, #079BE2);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-moz-linear-gradient(140deg, #079BE2, #079BE2 );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linear-gradient(140deg, #079BE2, #079BE2 );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background-color: #22B3F9;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30px 2px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cursor: pointer;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/***************************************Why Us End **************************************************/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/****************************************AboutUs***************************************************/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.About-Us-Parallax_Subodh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width: 100%;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3%;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overflow: hidden;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background-image: url('img/services/05-0.jpg');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background-attachment: fixed;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'Anton';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background-size: 100%;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10px 2px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.About-Us-Content_Subodh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40px;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margin-left: 20%;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margin-right: 20%;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overflow: hidden;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lastRenderedPageBreak/>
        <w:t xml:space="preserve">    margin-bottom: 75px;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font-family: 'Open Sans Condensed';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white;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font-size: 140%;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.About-Us-Blocks_Subodh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-webkit-linear-gradient(140deg, #C88DFC, #22B3F9 );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-o-linear-gradient(140deg, #C88DFC, #22B3F9 );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-moz-linear-gradient(140deg, #C88DFC, #22B3F9 );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linear-gradient(140deg, #C88DFC, #22B3F9 );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padding: 3%;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background-color: #22B3F9;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margin-top: 30px;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transition-duration: 0.4s;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border-radius: 3px;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10px 2px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.About-Us-Blocks_Subodh:hover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-webkit-linear-gradient(140deg, #079BE2, #079BE2 );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-o-linear-gradient(140deg, #079BE2, #079BE2);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-moz-linear-gradient(140deg, #079BE2, #079BE2 ); 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background: linear-gradient(140deg, #079BE2, #079BE2 );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background-color: #22B3F9;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box-shadow: 0px 0px 30px 2px silver;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cursor: pointer;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.About-Us-Blocks_Subodh h2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text-align: center;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/***********************************AboutUs*********************************/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div.stars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width: 270px;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display: inline-block;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input.star { display: none;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label.star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float: right;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padding: 10px;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font-size: 36px;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color: #444;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transition: all .2s;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input.star:checked ~ label.star:before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content: '\f005';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color: #FD4;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transition: all .25s;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input.star-5:checked ~ label.star:before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color: #FE7;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text-shadow: 0 0 20px #952;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input.star-1:checked ~ label.star:before { color: #F62;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label.star:hover { transform: rotate(-15deg) scale(1.3); 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label.star:before 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content: '\f006';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font-family: FontAwesome;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.star-1:hover .needimprovement{display: block;}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.needimprovement{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color: gray;</w:t>
      </w:r>
    </w:p>
    <w:p w:rsidR="005860CB" w:rsidRPr="00415612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 xml:space="preserve">    font-size: 10px;</w:t>
      </w:r>
    </w:p>
    <w:p w:rsidR="005860CB" w:rsidRDefault="005860CB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415612">
        <w:rPr>
          <w:rFonts w:ascii="FangSong" w:eastAsia="FangSong" w:hAnsi="FangSong"/>
          <w:color w:val="auto"/>
          <w:sz w:val="14"/>
          <w:szCs w:val="24"/>
        </w:rPr>
        <w:t>}</w:t>
      </w: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E12A87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0D21C5">
        <w:rPr>
          <w:rFonts w:ascii="FangSong" w:eastAsia="FangSong" w:hAnsi="FangSong"/>
          <w:noProof/>
          <w:color w:val="auto"/>
          <w:sz w:val="14"/>
          <w:szCs w:val="24"/>
          <w:lang w:val="en-GB" w:eastAsia="en-GB"/>
        </w:rPr>
        <w:drawing>
          <wp:anchor distT="0" distB="0" distL="114300" distR="114300" simplePos="0" relativeHeight="251813888" behindDoc="1" locked="0" layoutInCell="1" allowOverlap="1" wp14:anchorId="156CA41F" wp14:editId="03E0F968">
            <wp:simplePos x="0" y="0"/>
            <wp:positionH relativeFrom="page">
              <wp:align>center</wp:align>
            </wp:positionH>
            <wp:positionV relativeFrom="paragraph">
              <wp:posOffset>344805</wp:posOffset>
            </wp:positionV>
            <wp:extent cx="8983980" cy="4380865"/>
            <wp:effectExtent l="0" t="3493" r="4128" b="4127"/>
            <wp:wrapTight wrapText="bothSides">
              <wp:wrapPolygon edited="0">
                <wp:start x="21608" y="17"/>
                <wp:lineTo x="36" y="17"/>
                <wp:lineTo x="36" y="21526"/>
                <wp:lineTo x="21608" y="21526"/>
                <wp:lineTo x="21608" y="17"/>
              </wp:wrapPolygon>
            </wp:wrapTight>
            <wp:docPr id="12" name="Picture 12" descr="C:\Users\Subodhk\Pictures\My Screen Shots\Favorites\Screen Shot 01-04-17 at 11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bodhk\Pictures\My Screen Shots\Favorites\Screen Shot 01-04-17 at 11.20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8398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0D21C5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DD2E6F" w:rsidRDefault="00DD2E6F" w:rsidP="00DD2E6F">
      <w:pPr>
        <w:spacing w:after="0" w:line="240" w:lineRule="auto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  <w:r w:rsidRPr="000D21C5">
        <w:rPr>
          <w:rFonts w:ascii="FangSong" w:eastAsia="FangSong" w:hAnsi="FangSong"/>
          <w:b/>
          <w:noProof/>
          <w:color w:val="auto"/>
          <w:sz w:val="36"/>
          <w:szCs w:val="32"/>
          <w:lang w:val="en-GB" w:eastAsia="en-GB"/>
        </w:rPr>
        <w:drawing>
          <wp:anchor distT="0" distB="0" distL="114300" distR="114300" simplePos="0" relativeHeight="251814912" behindDoc="1" locked="0" layoutInCell="1" allowOverlap="1" wp14:anchorId="41546510" wp14:editId="5DB5E303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8963025" cy="4199890"/>
            <wp:effectExtent l="318" t="0" r="0" b="0"/>
            <wp:wrapTight wrapText="bothSides">
              <wp:wrapPolygon edited="0">
                <wp:start x="21599" y="-2"/>
                <wp:lineTo x="68" y="-2"/>
                <wp:lineTo x="68" y="21455"/>
                <wp:lineTo x="21599" y="21455"/>
                <wp:lineTo x="21599" y="-2"/>
              </wp:wrapPolygon>
            </wp:wrapTight>
            <wp:docPr id="14" name="Picture 14" descr="C:\Users\Subodhk\Pictures\My Screen Shots\Favorites\Screen Shot 01-04-17 at 11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bodhk\Pictures\My Screen Shots\Favorites\Screen Shot 01-04-17 at 11.24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6302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E12A87" w:rsidRDefault="00E12A87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DD2E6F" w:rsidP="00DD2E6F">
      <w:pPr>
        <w:spacing w:after="0" w:line="240" w:lineRule="auto"/>
        <w:jc w:val="center"/>
        <w:rPr>
          <w:rFonts w:ascii="FangSong" w:eastAsia="FangSong" w:hAnsi="FangSong"/>
          <w:b/>
          <w:color w:val="auto"/>
          <w:sz w:val="36"/>
          <w:szCs w:val="32"/>
        </w:rPr>
      </w:pPr>
      <w:r>
        <w:rPr>
          <w:rFonts w:ascii="FangSong" w:eastAsia="FangSong" w:hAnsi="FangSong"/>
          <w:b/>
          <w:color w:val="auto"/>
          <w:sz w:val="36"/>
          <w:szCs w:val="32"/>
        </w:rPr>
        <w:t>w</w:t>
      </w:r>
      <w:r w:rsidR="000D21C5" w:rsidRPr="000D21C5">
        <w:rPr>
          <w:rFonts w:ascii="FangSong" w:eastAsia="FangSong" w:hAnsi="FangSong"/>
          <w:b/>
          <w:color w:val="auto"/>
          <w:sz w:val="36"/>
          <w:szCs w:val="32"/>
        </w:rPr>
        <w:t>hyus.php</w:t>
      </w: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>&lt;!DOCTYPE HTML&gt;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>&lt;html&gt;</w:t>
      </w:r>
    </w:p>
    <w:p w:rsidR="00A12313" w:rsidRDefault="00A12313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>
        <w:rPr>
          <w:rFonts w:ascii="FangSong" w:eastAsia="FangSong" w:hAnsi="FangSong"/>
          <w:b/>
          <w:color w:val="auto"/>
          <w:sz w:val="14"/>
          <w:szCs w:val="16"/>
        </w:rPr>
        <w:t>&lt;head&gt;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ab/>
        <w:t>&lt;meta charset="utf-8"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&lt;meta name="viewport" content="width=device-width, initial-scale=1"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&lt;link rel="stylesheet" href="index.css"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&lt;link rel="stylesheet" href="bootstrap.css"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&lt;link rel="icon" type="image/gif/png" href="img/s_get-served.jpg" /&gt;</w:t>
      </w:r>
    </w:p>
    <w:p w:rsidR="000D21C5" w:rsidRPr="000D21C5" w:rsidRDefault="00A12313" w:rsidP="00A12313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>
        <w:rPr>
          <w:rFonts w:ascii="FangSong" w:eastAsia="FangSong" w:hAnsi="FangSong"/>
          <w:b/>
          <w:color w:val="auto"/>
          <w:sz w:val="14"/>
          <w:szCs w:val="16"/>
        </w:rPr>
        <w:t xml:space="preserve">    </w:t>
      </w:r>
      <w:r w:rsidR="000D21C5" w:rsidRPr="000D21C5">
        <w:rPr>
          <w:rFonts w:ascii="FangSong" w:eastAsia="FangSong" w:hAnsi="FangSong"/>
          <w:b/>
          <w:color w:val="auto"/>
          <w:sz w:val="14"/>
          <w:szCs w:val="16"/>
        </w:rPr>
        <w:t>&lt;title&gt;Why Choose Us - Get Served | Ab koi tension nahi...&lt;/title&gt;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>&lt;/head&gt;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Pr="000D21C5" w:rsidRDefault="00A12313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>
        <w:rPr>
          <w:rFonts w:ascii="FangSong" w:eastAsia="FangSong" w:hAnsi="FangSong"/>
          <w:b/>
          <w:color w:val="auto"/>
          <w:sz w:val="14"/>
          <w:szCs w:val="16"/>
        </w:rPr>
        <w:t>&lt;body&gt;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&lt;header&gt;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&lt;div id="Contact-Us_Subodh"&gt;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&lt;div id="Inside-Contact-Us_Subodh"&gt;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&lt;a href="#"&gt;&lt;img src="Logos/logo_fb.png" height="15px" /&gt;&lt;/a&gt;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&lt;a href="#"&gt;&lt;img src="Logos/logo_g+.png" height="15px" /&gt;&lt;/a&gt;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&lt;a href="#"&gt;&lt;img src="Logos/logo_tw.png" height="15px" /&gt;&lt;/a&gt;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&lt;/div&gt;&lt;!-- Above Contact Us Strip Done --&gt;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&lt;div id="Nav-Div_Subodh"&gt;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&lt;div style="margin-left: 10%;margin-right: 10%;height: 120px;"&gt;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&lt;div class="col-md-5" style="height:120px;"&gt;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&lt;a href="index.php"&gt;&lt;img src="img/s_get-served.jpg" height="95%" style="margin-top: 3px;" /&gt;&lt;/a&gt;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&lt;div class="col-md-7" id="Nav-Div-Nav_Subodh"&gt;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&lt;nav&gt;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&lt;a href="index.php" id="Nav-Home_Subodh"&gt;&lt;div&gt;Home&lt;/div&gt;&lt;/a&gt;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&lt;a href="whyus.php"&gt;&lt;div style="background-color: #3392CA;color:white;" &gt;Why Us?&lt;/div&gt;&lt;/a&gt;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&lt;a href="enquire.php"&gt;&lt;div&gt;Enquire&lt;/div&gt;&lt;/a&gt;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&lt;a href="feedback.php"&gt;&lt;div&gt;FeedBack&lt;/div&gt;&lt;/a&gt;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&lt;a href="aboutus.php"&gt;&lt;div&gt;About Us&lt;/div&gt;&lt;/a&gt;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&lt;/nav&gt;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&lt;/header&gt;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&lt;div data-stellar-background-ratio="0.5" class="Why-Us-Parallax_Subodh"&gt;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&lt;div&gt;&lt;h2 class="animated fadeInUp"&gt;Why Choose Us?&lt;/h2&gt;&lt;/div&gt;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&lt;div&gt;&lt;h1 class="animated fadeInRight"&gt;Full Satisfaction.&lt;/h1&gt;&lt;/div&gt;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&lt;div&gt;&lt;h3 class="animated fadeInLeft"&gt; - Guaranteed - &lt;/h3&gt;&lt;/div&gt;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&lt;/div&gt;</w:t>
      </w:r>
    </w:p>
    <w:p w:rsidR="000D21C5" w:rsidRPr="000D21C5" w:rsidRDefault="00C226CF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>
        <w:rPr>
          <w:rFonts w:ascii="FangSong" w:eastAsia="FangSong" w:hAnsi="FangSong"/>
          <w:b/>
          <w:color w:val="auto"/>
          <w:sz w:val="14"/>
          <w:szCs w:val="16"/>
        </w:rPr>
        <w:t xml:space="preserve">    &lt;/div&gt;</w:t>
      </w:r>
      <w:r w:rsidR="000D21C5" w:rsidRPr="000D21C5">
        <w:rPr>
          <w:rFonts w:ascii="FangSong" w:eastAsia="FangSong" w:hAnsi="FangSong"/>
          <w:b/>
          <w:color w:val="auto"/>
          <w:sz w:val="14"/>
          <w:szCs w:val="16"/>
        </w:rPr>
        <w:t>&lt;!-- parallax end --&gt;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&lt;div class="Why-Us-Content_Subodh"&gt;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&lt;div style="overflow: hidden;"&gt;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&lt;div class="col-md-4 animated fadeInLeft"&gt;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&lt;div class="Why-Us-Blocks_Subodh"&gt;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&lt;h2&gt;Reliability&lt;/h2&gt;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We ensure our customer that our employee will come to serve them daily. If the same employee is not available a replacement is guarenteed by the company for a replacement.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&lt;/p&gt;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&lt;div class="col-md-4 animated fadeInBig"&gt;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&lt;div class="Why-Us-Blocks_Subodh"&gt;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&lt;h2&gt;Time Flexibility&lt;/h2&gt;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The Cutomer is free to choose the time which suits their lifestyle.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&lt;/p&gt;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&lt;div class="col-md-4 animated fadeInRight"&gt;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&lt;div class="Why-Us-Blocks_Subodh"&gt;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&lt;h2&gt;Free To Replace&lt;/h2&gt;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lastRenderedPageBreak/>
        <w:t xml:space="preserve">                &lt;p&gt;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If the customer is not satisfied with our employee and asks for a replacement we will do that without asking any queries.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&lt;/p&gt;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&lt;div style="overflow: hidden;"&gt;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&lt;div class="col-md-6 animated fadeInUp"&gt;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&lt;div class="Why-Us-Blocks_Subodh"&gt;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&lt;h2&gt;Safety&lt;/h2&gt;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&lt;p&gt;1.) Safety is the biggest parameter on which our organisation has focused upon.&lt;br&gt;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2.) All our employees are verified by the police.&lt;br&gt;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3.) A background check of the employee is also done just to ensure that wheather the employee belongs to a good family or not.&lt;br&gt;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4.) We ensure the cutomer that their family and children are safe to have our employee.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&lt;/p&gt;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&lt;div class="col-md-6 animated fadeInUp"&gt;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&lt;div class="Why-Us-Blocks_Subodh"&gt;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&lt;h2&gt;Hassle Free Payment&lt;/h2&gt;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&lt;p&gt;1.) Customer don't need to deal with our employee.&lt;br&gt;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2.) A cutomer is a responsibility of our company.&lt;br&gt;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3.) Direct payment option is provided by the company.&lt;br&gt;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4.) Customer don't need to vex with maids.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&lt;/p&gt;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&lt;/div&gt;</w:t>
      </w:r>
    </w:p>
    <w:p w:rsidR="000D21C5" w:rsidRPr="000D21C5" w:rsidRDefault="00A12313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>
        <w:rPr>
          <w:rFonts w:ascii="FangSong" w:eastAsia="FangSong" w:hAnsi="FangSong"/>
          <w:b/>
          <w:color w:val="auto"/>
          <w:sz w:val="14"/>
          <w:szCs w:val="16"/>
        </w:rPr>
        <w:t xml:space="preserve">    </w:t>
      </w:r>
      <w:r w:rsidR="000D21C5" w:rsidRPr="000D21C5">
        <w:rPr>
          <w:rFonts w:ascii="FangSong" w:eastAsia="FangSong" w:hAnsi="FangSong"/>
          <w:b/>
          <w:color w:val="auto"/>
          <w:sz w:val="14"/>
          <w:szCs w:val="16"/>
        </w:rPr>
        <w:t>&lt;div id="Footer-Outer_Subodh"&gt;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&lt;div id="Footer_Subodh"&gt;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&lt;div class="col-md-3 Footer-Division_Subodh" style="text-align: center;"&gt;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&lt;a href="index.php"&gt;&lt;img src="img/s_get-served.jpg" width="100%" style="border-radius: 5px;box-shadow: 0px 0px 50px 2px silver ;" id="Footer-img_Subodh" /&gt;&lt;/a&gt;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&lt;div class="col-md-9 Footer-Division_Subodh"&gt;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&lt;div&gt;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&lt;p&gt;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    Getserved is an organization which has made an enormous step in commercializing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     the domestic services.We provide premium services for cooking and cleaning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     .Our employees are well trained and professionals. Additionally, all our employees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     are verified by the police which ensures boundless security for all our customers.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&lt;/p&gt;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&lt;a href="enquire.php"&gt;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    &lt;div class="Enquire-Button_Subodh"&gt;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        Enquire Now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&lt;ul&gt;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&lt;li&gt;&lt;a href="index.php"&gt;HOME&lt;/a&gt;&lt;/li&gt;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&lt;li&gt;&lt;a href="aboutus.php"&gt;ABOUT US&lt;/a&gt;&lt;/li&gt;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&lt;li&gt;&lt;a href="whyus.php"&gt;WHY US&lt;/a&gt;&lt;/li&gt;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&lt;li&gt;&lt;a href="feedback.php"&gt;FEEDBACK 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&lt;li&gt;&lt;a href="#"&gt;PRIVACY POLICY&lt;/a&gt;&lt;/li&gt;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    &lt;li&gt;&lt;a href="enquire.php"&gt;ENQUIRE&lt;/a&gt;&lt;/li&gt;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    &lt;/ul&gt;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&lt;/div&gt;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&lt;script src="jquery.stellar.min.js"&gt;&lt;/script&gt;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&lt;script&gt;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    $.stellar();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 xml:space="preserve">        &lt;/script&gt;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>&lt;/body&gt;</w:t>
      </w: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  <w:r w:rsidRPr="000D21C5">
        <w:rPr>
          <w:rFonts w:ascii="FangSong" w:eastAsia="FangSong" w:hAnsi="FangSong"/>
          <w:b/>
          <w:color w:val="auto"/>
          <w:sz w:val="14"/>
          <w:szCs w:val="16"/>
        </w:rPr>
        <w:t>&lt;/html&gt;</w:t>
      </w: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14"/>
          <w:szCs w:val="16"/>
        </w:rPr>
      </w:pP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b/>
          <w:color w:val="auto"/>
          <w:sz w:val="36"/>
          <w:szCs w:val="32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E12A87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0D21C5">
        <w:rPr>
          <w:rFonts w:ascii="FangSong" w:eastAsia="FangSong" w:hAnsi="FangSong"/>
          <w:noProof/>
          <w:color w:val="auto"/>
          <w:sz w:val="14"/>
          <w:szCs w:val="24"/>
          <w:lang w:val="en-GB" w:eastAsia="en-GB"/>
        </w:rPr>
        <w:drawing>
          <wp:anchor distT="0" distB="0" distL="114300" distR="114300" simplePos="0" relativeHeight="251815936" behindDoc="1" locked="0" layoutInCell="1" allowOverlap="1" wp14:anchorId="5B12F6DB" wp14:editId="01950581">
            <wp:simplePos x="0" y="0"/>
            <wp:positionH relativeFrom="margin">
              <wp:align>center</wp:align>
            </wp:positionH>
            <wp:positionV relativeFrom="paragraph">
              <wp:posOffset>-5170170</wp:posOffset>
            </wp:positionV>
            <wp:extent cx="8928735" cy="4351655"/>
            <wp:effectExtent l="2540" t="0" r="8255" b="8255"/>
            <wp:wrapTight wrapText="bothSides">
              <wp:wrapPolygon edited="0">
                <wp:start x="21594" y="-13"/>
                <wp:lineTo x="26" y="-13"/>
                <wp:lineTo x="26" y="21546"/>
                <wp:lineTo x="21594" y="21546"/>
                <wp:lineTo x="21594" y="-13"/>
              </wp:wrapPolygon>
            </wp:wrapTight>
            <wp:docPr id="17" name="Picture 17" descr="C:\Users\Subodhk\Pictures\My Screen Shots\Favorites\Screen Shot 01-04-17 at 11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bodhk\Pictures\My Screen Shots\Favorites\Screen Shot 01-04-17 at 11.26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2873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noProof/>
          <w:color w:val="auto"/>
          <w:sz w:val="14"/>
          <w:szCs w:val="24"/>
          <w:lang w:val="en-GB" w:eastAsia="en-GB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415612" w:rsidRDefault="00415612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E12A87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  <w:r w:rsidRPr="000D21C5">
        <w:rPr>
          <w:rFonts w:ascii="FangSong" w:eastAsia="FangSong" w:hAnsi="FangSong"/>
          <w:noProof/>
          <w:color w:val="auto"/>
          <w:sz w:val="14"/>
          <w:szCs w:val="24"/>
          <w:lang w:val="en-GB" w:eastAsia="en-GB"/>
        </w:rPr>
        <w:drawing>
          <wp:anchor distT="0" distB="0" distL="114300" distR="114300" simplePos="0" relativeHeight="251816960" behindDoc="1" locked="0" layoutInCell="1" allowOverlap="1" wp14:anchorId="5D2BF528" wp14:editId="7A68DD30">
            <wp:simplePos x="0" y="0"/>
            <wp:positionH relativeFrom="margin">
              <wp:align>center</wp:align>
            </wp:positionH>
            <wp:positionV relativeFrom="paragraph">
              <wp:posOffset>-2341245</wp:posOffset>
            </wp:positionV>
            <wp:extent cx="8909685" cy="4164330"/>
            <wp:effectExtent l="0" t="8572" r="0" b="0"/>
            <wp:wrapTight wrapText="bothSides">
              <wp:wrapPolygon edited="0">
                <wp:start x="21621" y="44"/>
                <wp:lineTo x="53" y="44"/>
                <wp:lineTo x="53" y="21486"/>
                <wp:lineTo x="21621" y="21486"/>
                <wp:lineTo x="21621" y="44"/>
              </wp:wrapPolygon>
            </wp:wrapTight>
            <wp:docPr id="18" name="Picture 18" descr="C:\Users\Subodhk\Pictures\My Screen Shots\Favorites\Screen Shot 01-04-17 at 11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bodhk\Pictures\My Screen Shots\Favorites\Screen Shot 01-04-17 at 11.30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09685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DD2E6F">
      <w:pPr>
        <w:spacing w:after="0" w:line="240" w:lineRule="auto"/>
        <w:jc w:val="center"/>
        <w:rPr>
          <w:rFonts w:ascii="FangSong" w:eastAsia="FangSong" w:hAnsi="FangSong"/>
          <w:color w:val="auto"/>
          <w:sz w:val="36"/>
          <w:szCs w:val="36"/>
        </w:rPr>
      </w:pPr>
      <w:r>
        <w:rPr>
          <w:rFonts w:ascii="FangSong" w:eastAsia="FangSong" w:hAnsi="FangSong"/>
          <w:color w:val="auto"/>
          <w:sz w:val="36"/>
          <w:szCs w:val="36"/>
        </w:rPr>
        <w:lastRenderedPageBreak/>
        <w:t>Enquire.php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>&lt;!DOCTYPE HTML&gt;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>&lt;html&gt;</w:t>
      </w:r>
    </w:p>
    <w:p w:rsidR="000D21C5" w:rsidRPr="000D21C5" w:rsidRDefault="00CE63B8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>
        <w:rPr>
          <w:rFonts w:ascii="FangSong" w:eastAsia="FangSong" w:hAnsi="FangSong"/>
          <w:color w:val="auto"/>
          <w:sz w:val="14"/>
          <w:szCs w:val="36"/>
        </w:rPr>
        <w:t>&lt;head&gt;</w:t>
      </w:r>
    </w:p>
    <w:p w:rsidR="000D21C5" w:rsidRPr="000D21C5" w:rsidRDefault="00CE63B8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>
        <w:rPr>
          <w:rFonts w:ascii="FangSong" w:eastAsia="FangSong" w:hAnsi="FangSong"/>
          <w:color w:val="auto"/>
          <w:sz w:val="14"/>
          <w:szCs w:val="36"/>
        </w:rPr>
        <w:t xml:space="preserve">    </w:t>
      </w:r>
      <w:r w:rsidR="000D21C5" w:rsidRPr="000D21C5">
        <w:rPr>
          <w:rFonts w:ascii="FangSong" w:eastAsia="FangSong" w:hAnsi="FangSong"/>
          <w:color w:val="auto"/>
          <w:sz w:val="14"/>
          <w:szCs w:val="36"/>
        </w:rPr>
        <w:t>&lt;meta charset="utf-8"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&lt;meta name="viewport" content="width=device-width, initial-scale=1"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&lt;link rel="stylesheet" href="index.css"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&lt;link rel="stylesheet" href="bootstrap.css"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&lt;link rel="icon" type="image/gif/png" href="img/s_get-served.jpg"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ab/>
        <w:t>&lt;title&gt;About Us - Get Served | Ab koi tension nahi...&lt;/title&gt;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>&lt;/head&gt;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>&lt;body&gt;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&lt;header&gt;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&lt;div id="Contact-Us_Subodh"&gt;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&lt;div id="Inside-Contact-Us_Subodh"&gt;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&lt;a href="#"&gt;&lt;img src="Logos/logo_fb.png" height="15px" /&gt;&lt;/a&gt;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&lt;a href="#"&gt;&lt;img src="Logos/logo_g+.png" height="15px" /&gt;&lt;/a&gt;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&lt;a href="#"&gt;&lt;img src="Logos/logo_tw.png" height="15px" /&gt;&lt;/a&gt;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&lt;/div&gt;&lt;!-- Above Contact Us Strip Done --&gt;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&lt;div id="Nav-Div_Subodh"&gt;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&lt;div style="margin-left: 10%;margin-right: 10%;height: 120px;"&gt;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&lt;div class="col-md-5" style="height:120px;"&gt;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&lt;a href="index.php"&gt;&lt;img src="img/s_get-served.jpg" height="95%" style="margin-top: 3px;" /&gt;&lt;/a&gt;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&lt;div class="col-md-7" id="Nav-Div-Nav_Subodh"&gt;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&lt;nav&gt;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&lt;a href="index.php" id="Nav-Home_Subodh"&gt;&lt;div&gt;Home&lt;/div&gt;&lt;/a&gt;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&lt;a href="whyus.php"&gt;&lt;div&gt;Why Us?&lt;/div&gt;&lt;/a&gt;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&lt;a href="#"&gt;&lt;div style="background-color: #3392CA;color:white;" &gt;Enquire&lt;/div&gt;&lt;/a&gt;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&lt;a href="feedback.php"&gt;&lt;div&gt;FeedBack&lt;/div&gt;&lt;/a&gt;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&lt;a href="aboutus.php"&gt;&lt;div&gt;About Us&lt;/div&gt;&lt;/a&gt;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&lt;/nav&gt;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&lt;/header&gt;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&lt;div data-stellar-background-ratio="0.5" class="About-Us-Parallax_Subodh"&gt;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&lt;div style="margin-left: 30%;margin-right: 30%;"&gt;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&lt;div style="text-align: left;"&gt;&lt;h2 class="animated fadeInUp"&gt;From Best&lt;/h2&gt;&lt;/div&gt;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&lt;div style="text-align: center;"&gt;&lt;h1 class="animated fadeInRight"&gt;For Best&lt;/h1&gt;&lt;/div&gt;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&lt;div style="text-align: right;"&gt;&lt;h3 class="animated fadeInLeft"&gt; To The Best &lt;/h3&gt;&lt;/div&gt;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&lt;!-- parallax end --&gt;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&lt;div style="margin-left: 20%; margin-right: 20%;margin-top: 40px;margin-bottom: 40px;"&gt;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&lt;h2 class="about animated fadeInLeft"&gt;&lt;p style="font-family: 'Anton';text-align: center"&gt;Please Fill The Form Given Below. We Will Contact You As Soon As Possible.&lt;/p&gt;&lt;/h2&gt;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&lt;div class="midbox sudee_backwhite"&gt;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&lt;div class="enquire"&gt;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&lt;div class="enquire_div"&gt;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&lt;form class="form-horizontal" action="clientdetail.php" method="post" role="form" data-toggle="validator"&gt;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&lt;div class="form-group"&gt;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&lt;label for="usr" class="control-label animated fadeInRight"&gt;Full Name:&lt;/label&gt;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&lt;input type="name" class="form-control" id="name" name="name" placeholder="Enter Your Name" required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&lt;div class="form-group"&gt;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&lt;label for="email" class="animated fadeInLeft"&gt;Email address:&lt;/label&gt;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&lt;input type="email" class="form-control" id="email" name="email" placeholder="Enter Your Email" required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&lt;div class="form-group"&gt;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&lt;label for="number" class="animated fadeInRight"&gt;Contact Number:&lt;/label&gt;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lastRenderedPageBreak/>
        <w:t xml:space="preserve">                                &lt;input type="text" class="form-control" id="contact" name="contact" placeholder="Enter Contact Number" required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&lt;div class="form-group"&gt;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&lt;label for="comment" class="animated fadeInLeft"&gt;House Address:&lt;/label&gt;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&lt;textarea row="3" class="form-control" id="address" name="address" placeholder="Enter House Address"&gt;&lt;/textarea&gt;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&lt;div class="checkbox"&gt;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&lt;span class="animated fadeInRight"&gt;Choose out our services:  &lt;/span&gt;&lt;br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    &lt;label style="width: 100%;font-size: 120%;"&gt;&lt;input type="checkbox" id="services" name="services[]" value="cooking" /&gt; Cooking &lt;/label&gt;&lt;br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    &lt;label style="width: 100%;font-size: 120%;"&gt;&lt;input type="checkbox" id="services" name="services[]"value="swapping and mopping"/&gt; Sweeping and Mopping &lt;/label&gt;&lt;br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    &lt;label style="width: 100%;font-size: 120%;"&gt;&lt;input type="checkbox" id="services" name="services[]"value="washing utensile"/&gt; Washing Utensils &lt;/label&gt;&lt;br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    &lt;label style="width: 100%;font-size: 120%;"&gt;&lt;input type="checkbox"id="services" name="services[]" value="washing clothes"/&gt; Washing Clothes &lt;/label&gt;&lt;br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&lt;/div&gt;&lt;br /&gt;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&lt;button type="submit" class="btn btn-success" style="text-align: center;width:100%;"&gt;Submit&lt;/button&gt;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&lt;/form&gt;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&lt;/div&gt;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</w:t>
      </w:r>
    </w:p>
    <w:p w:rsidR="000D21C5" w:rsidRPr="000D21C5" w:rsidRDefault="00E12A87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>
        <w:rPr>
          <w:rFonts w:ascii="FangSong" w:eastAsia="FangSong" w:hAnsi="FangSong"/>
          <w:color w:val="auto"/>
          <w:sz w:val="14"/>
          <w:szCs w:val="36"/>
        </w:rPr>
        <w:t xml:space="preserve">   </w:t>
      </w:r>
      <w:r w:rsidR="000D21C5" w:rsidRPr="000D21C5">
        <w:rPr>
          <w:rFonts w:ascii="FangSong" w:eastAsia="FangSong" w:hAnsi="FangSong"/>
          <w:color w:val="auto"/>
          <w:sz w:val="14"/>
          <w:szCs w:val="36"/>
        </w:rPr>
        <w:t xml:space="preserve"> &lt;div id="Footer-Outer_Subodh"&gt;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&lt;div id="Footer_Subodh"&gt;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&lt;div class="col-md-3 Footer-Division_Subodh" style="text-align: center;"&gt;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&lt;a href="index.php"&gt;&lt;img src="img/s_get-served.jpg" width="100%" style="border-radius: 5px;box-shadow: 0px 0px 50px 2px silver ;" id="Footer-img_Subodh" /&gt;&lt;/a&gt;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&lt;div class="col-md-9 Footer-Division_Subodh"&gt;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&lt;div&gt;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Getserved is an organization which has made an enormous step in commercializing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 the domestic services.We provide premium services for cooking and cleaning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 .Our employees are well trained and professionals. Additionally, all our employees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 are verified by the police which ensures boundless security for all our customers.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&lt;/p&gt;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&lt;a href="#"&gt;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&lt;div class="Enquire-Button_Subodh"&gt;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    Enquire Now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&lt;/a&gt;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&lt;ul&gt;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&lt;li&gt;&lt;a href="index.php"&gt;HOME&lt;/a&gt;&lt;/li&gt;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&lt;li&gt;&lt;a href="aboutus.php"&gt;ABOUT US&lt;/a&gt;&lt;/li&gt;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&lt;li&gt;&lt;a href="whyus.php"&gt;WHY US&lt;/a&gt;&lt;/li&gt;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&lt;li&gt;&lt;a href="feedback.php"&gt;FEEDBACK 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&lt;li&gt;&lt;a href="#"&gt;PRIVACY POLICY&lt;/a&gt;&lt;/li&gt;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    &lt;li&gt;&lt;a href="#"&gt;ENQUIRE&lt;/a&gt;&lt;/li&gt; &amp;nbsp;&amp;nbsp;&amp;nbsp;&amp;nbsp;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    &lt;/ul&gt;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    &lt;/div&gt;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&lt;/div&gt;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&lt;/div&gt;</w:t>
      </w:r>
    </w:p>
    <w:p w:rsidR="000D21C5" w:rsidRPr="000D21C5" w:rsidRDefault="00DD2E6F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>
        <w:rPr>
          <w:rFonts w:ascii="FangSong" w:eastAsia="FangSong" w:hAnsi="FangSong"/>
          <w:color w:val="auto"/>
          <w:sz w:val="14"/>
          <w:szCs w:val="36"/>
        </w:rPr>
        <w:t xml:space="preserve">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>&lt;script src="jquery.stellar.min.js"&gt;&lt;/script&gt;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&lt;script&gt;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    $.stellar();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 xml:space="preserve">        &lt;/script&gt;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>&lt;/body&gt;</w:t>
      </w:r>
    </w:p>
    <w:p w:rsidR="000D21C5" w:rsidRPr="000D21C5" w:rsidRDefault="000D21C5" w:rsidP="000D21C5">
      <w:pPr>
        <w:spacing w:after="0" w:line="240" w:lineRule="auto"/>
        <w:rPr>
          <w:rFonts w:ascii="FangSong" w:eastAsia="FangSong" w:hAnsi="FangSong"/>
          <w:color w:val="auto"/>
          <w:sz w:val="14"/>
          <w:szCs w:val="36"/>
        </w:rPr>
      </w:pPr>
      <w:r w:rsidRPr="000D21C5">
        <w:rPr>
          <w:rFonts w:ascii="FangSong" w:eastAsia="FangSong" w:hAnsi="FangSong"/>
          <w:color w:val="auto"/>
          <w:sz w:val="14"/>
          <w:szCs w:val="36"/>
        </w:rPr>
        <w:t>&lt;/html&gt;</w:t>
      </w: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DD2E6F" w:rsidRDefault="00DD2E6F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0D21C5" w:rsidP="005860CB">
      <w:pPr>
        <w:spacing w:after="0" w:line="240" w:lineRule="auto"/>
        <w:rPr>
          <w:rFonts w:ascii="FangSong" w:eastAsia="FangSong" w:hAnsi="FangSong"/>
          <w:color w:val="auto"/>
          <w:sz w:val="14"/>
          <w:szCs w:val="24"/>
        </w:rPr>
      </w:pPr>
    </w:p>
    <w:p w:rsidR="000D21C5" w:rsidRDefault="003C5A1F" w:rsidP="00875504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  <w:r>
        <w:rPr>
          <w:rFonts w:ascii="FangSong" w:eastAsia="FangSong" w:hAnsi="FangSong"/>
          <w:color w:val="auto"/>
          <w:sz w:val="32"/>
          <w:szCs w:val="32"/>
        </w:rPr>
        <w:t>c</w:t>
      </w:r>
      <w:r w:rsidR="00875504">
        <w:rPr>
          <w:rFonts w:ascii="FangSong" w:eastAsia="FangSong" w:hAnsi="FangSong"/>
          <w:color w:val="auto"/>
          <w:sz w:val="32"/>
          <w:szCs w:val="32"/>
        </w:rPr>
        <w:t>lientdetail.php</w:t>
      </w:r>
    </w:p>
    <w:p w:rsid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&lt;!DOCTYPE HTML&gt;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&lt;html lang="en"&gt;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&lt;head&gt;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ab/>
        <w:t>&lt;meta charset="utf-8" /&gt;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&lt;meta name="viewport" content="width=device-width, initial-scale=1" /&gt;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&lt;link rel="stylesheet" href="index.css" /&gt;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&lt;link rel="stylesheet" href="bootstrap.css" /&gt;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&lt;link rel="icon" type="image/gif/png" href="img/s_get-served.jpg" /&gt;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ab/>
        <w:t>&lt;title&gt;Get Served | Ab koi tension nahi....&lt;/title&gt;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&lt;/head&gt;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&lt;body&gt;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&lt;?php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$name = $email = $number = $address = $services= '';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ab/>
      </w:r>
      <w:r w:rsidRPr="00875504">
        <w:rPr>
          <w:rFonts w:ascii="FangSong" w:eastAsia="FangSong" w:hAnsi="FangSong"/>
          <w:color w:val="auto"/>
          <w:sz w:val="14"/>
          <w:szCs w:val="32"/>
        </w:rPr>
        <w:tab/>
        <w:t>$name = $_POST['name'];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ab/>
      </w:r>
      <w:r w:rsidRPr="00875504">
        <w:rPr>
          <w:rFonts w:ascii="FangSong" w:eastAsia="FangSong" w:hAnsi="FangSong"/>
          <w:color w:val="auto"/>
          <w:sz w:val="14"/>
          <w:szCs w:val="32"/>
        </w:rPr>
        <w:tab/>
        <w:t>$email = $_POST['email'];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$contact = $_POST['contact'];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$address = $_POST['address'];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$services = $_POST['services'];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if( $_SERVER["REQUEST_METHOD"]=="POST")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{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if(!empty($_POST['services']))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{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foreach($_POST['services'] as $selected){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if($selected=="cooking"){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  $s1=$selected;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                 }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if($selected=="swapping and mopping"){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  $s2=$selected;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                 }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if($selected=="washing utensile"){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  $s3=$selected;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                 }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if($selected=="washing clothes"){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  $s4=$selected;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                 }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$body = "A user $name submitted the contact form: \n\n".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"Name: $name \n\n".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"Email: $email \n\n".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"Contact No.: $contact \n\n".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"Address: $address \n\n".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"Services: $s1 \n $s2 \n $s3 \n $s4; \n\n".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$to = "subodhlucky6262@gmail.com";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$subject = "Get Served - User enquiry";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}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}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mail($to,$subject,$body);}    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?&gt;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&lt;div class="container-fluid logo" style="text-align: center;"&gt;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&lt;div&gt;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&lt;img src="img/s_get-served.jpg" width="35%" /&gt;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&lt;/div&gt;&lt;br /&gt;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&lt;div&gt;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&lt;div&gt;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    &lt;p style="box-shadow:0px 0px 1px 1px grey;background-color: #318FD5;color: white; border-radius: 3px;padding: 0.8%;line-height: 1.7;"&gt; Thank You For Choosing Us.&lt;br /&gt;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        &lt;i class="fa fa-smile-o" aria-hidden="true"&gt;&lt;/i&gt; &lt;a href="enquire.php" style="color: #D8EAF3;"&gt;Click here&lt;/a&gt; to return back.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    &lt;/div&gt;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          &lt;/div&gt;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>
        <w:rPr>
          <w:rFonts w:ascii="FangSong" w:eastAsia="FangSong" w:hAnsi="FangSong"/>
          <w:color w:val="auto"/>
          <w:sz w:val="14"/>
          <w:szCs w:val="32"/>
        </w:rPr>
        <w:t xml:space="preserve">        &lt;/div&gt;&lt;br /&gt;&lt;br /&gt;&lt;br /&gt;&lt;br /&gt;</w:t>
      </w:r>
      <w:r w:rsidRPr="00875504">
        <w:rPr>
          <w:rFonts w:ascii="FangSong" w:eastAsia="FangSong" w:hAnsi="FangSong"/>
          <w:color w:val="auto"/>
          <w:sz w:val="14"/>
          <w:szCs w:val="32"/>
        </w:rPr>
        <w:t xml:space="preserve">  </w:t>
      </w: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75504" w:rsidRP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&lt;/body&gt;</w:t>
      </w:r>
    </w:p>
    <w:p w:rsidR="00875504" w:rsidRDefault="00875504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75504">
        <w:rPr>
          <w:rFonts w:ascii="FangSong" w:eastAsia="FangSong" w:hAnsi="FangSong"/>
          <w:color w:val="auto"/>
          <w:sz w:val="14"/>
          <w:szCs w:val="32"/>
        </w:rPr>
        <w:t>&lt;/html&gt;</w:t>
      </w: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CA62A3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  <w:r w:rsidRPr="00E12A87">
        <w:rPr>
          <w:rFonts w:ascii="FangSong" w:eastAsia="FangSong" w:hAnsi="FangSong"/>
          <w:noProof/>
          <w:color w:val="auto"/>
          <w:sz w:val="32"/>
          <w:szCs w:val="32"/>
          <w:lang w:val="en-GB" w:eastAsia="en-GB"/>
        </w:rPr>
        <w:drawing>
          <wp:anchor distT="0" distB="0" distL="114300" distR="114300" simplePos="0" relativeHeight="251817984" behindDoc="1" locked="0" layoutInCell="1" allowOverlap="1" wp14:anchorId="2D484D3C" wp14:editId="49C7CCE4">
            <wp:simplePos x="0" y="0"/>
            <wp:positionH relativeFrom="page">
              <wp:align>center</wp:align>
            </wp:positionH>
            <wp:positionV relativeFrom="paragraph">
              <wp:posOffset>479425</wp:posOffset>
            </wp:positionV>
            <wp:extent cx="8735060" cy="4297680"/>
            <wp:effectExtent l="8890" t="0" r="0" b="0"/>
            <wp:wrapTight wrapText="bothSides">
              <wp:wrapPolygon edited="0">
                <wp:start x="21578" y="-45"/>
                <wp:lineTo x="50" y="-45"/>
                <wp:lineTo x="50" y="21498"/>
                <wp:lineTo x="21578" y="21498"/>
                <wp:lineTo x="21578" y="-45"/>
              </wp:wrapPolygon>
            </wp:wrapTight>
            <wp:docPr id="19" name="Picture 19" descr="C:\Users\Subodhk\Pictures\My Screen Shots\Favorites\Screen Shot 01-05-17 at 12.3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bodhk\Pictures\My Screen Shots\Favorites\Screen Shot 01-05-17 at 12.31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3506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DD2E6F" w:rsidRDefault="00DD2E6F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</w:p>
    <w:p w:rsidR="00845A9B" w:rsidRDefault="00845A9B" w:rsidP="00845A9B">
      <w:pPr>
        <w:spacing w:after="0" w:line="240" w:lineRule="auto"/>
        <w:jc w:val="center"/>
        <w:rPr>
          <w:rFonts w:ascii="FangSong" w:eastAsia="FangSong" w:hAnsi="FangSong"/>
          <w:color w:val="auto"/>
          <w:sz w:val="32"/>
          <w:szCs w:val="32"/>
        </w:rPr>
      </w:pPr>
      <w:r>
        <w:rPr>
          <w:rFonts w:ascii="FangSong" w:eastAsia="FangSong" w:hAnsi="FangSong"/>
          <w:color w:val="auto"/>
          <w:sz w:val="32"/>
          <w:szCs w:val="32"/>
        </w:rPr>
        <w:t>jquery.stellar.min.js</w:t>
      </w:r>
    </w:p>
    <w:p w:rsidR="00845A9B" w:rsidRPr="00845A9B" w:rsidRDefault="00845A9B" w:rsidP="00845A9B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Pr="00845A9B" w:rsidRDefault="00845A9B" w:rsidP="00845A9B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  <w:r w:rsidRPr="00845A9B">
        <w:rPr>
          <w:rFonts w:ascii="FangSong" w:eastAsia="FangSong" w:hAnsi="FangSong"/>
          <w:color w:val="auto"/>
          <w:sz w:val="14"/>
          <w:szCs w:val="32"/>
        </w:rPr>
        <w:t>!function(a,b,c,d){function e(b,c){this.element=b,this.options=a.extend({},g,c),this._defaults=g,this._name=f,this.init()}var f="stellar",g={scrollProperty:"scroll",positionProperty:"position",horizontalScrolling:!0,verticalScrolling:!0,horizontalOffset:0,verticalOffset:0,responsive:!1,parallaxBackgrounds:!0,parallaxElements:!0,hideDistantElements:!0,hideElement:function(a){a.hide()},showElement:function(a){a.show()}},h={scroll:{getLeft:function(a){return a.scrollLeft()},setLeft:function(a,b){a.scrollLeft(b)},getTop:function(a){return a.scrollTop()},setTop:function(a,b){a.scrollTop(b)}},position:{getLeft:function(a){return-1*parseInt(a.css("left"),10)},getTop:function(a){return-1*parseInt(a.css("top"),10)}},margin:{getLeft:function(a){return-1*parseInt(a.css("margin-left"),10)},getTop:function(a){return-1*parseInt(a.css("margin-top"),10)}},transform:{getLeft:function(a){var b=getComputedStyle(a[0])[k];return"none"!==b?-1*parseInt(b.match(/(-?[0-9]+)/g)[4],10):0},getTop:function(a){var b=getComputedStyle(a[0])[k];return"none"!==b?-1*parseInt(b.match(/(-?[0-9]+)/g)[5],10):0}}},i={position:{setLeft:function(a,b){a.css("left",b)},setTop:function(a,b){a.css("top",b)}},transform:{setPosition:function(a,b,c,d,e){a[0].style[k]="translate3d("+(b-c)+"px, "+(d-e)+"px, 0)"}}},j=function(){var b,c=/^(Moz|Webkit|Khtml|O|ms|Icab)(?=[A-Z])/,d=a("script")[0].style,e="";for(b in d)if(c.test(b)){e=b.match(c)[0];break}return"WebkitOpacity"in d&amp;&amp;(e="Webkit"),"KhtmlOpacity"in d&amp;&amp;(e="Khtml"),function(a){return e+(e.length&gt;0?a.charAt(0).toUpperCase()+a.slice(1):a)}}(),k=j("transform"),l=a("&lt;div /&gt;",{style:"background:#fff"}).css("background-position-x")!==d,m=l?function(a,b,c){a.css({"background-position-x":b,"background-position-y":c})}:function(a,b,c){a.css("background-position",b+" "+c)},n=l?function(a){return[a.css("background-position-x"),a.css("background-position-y")]}:function(a){return a.css("background-position").split(" ")},o=b.requestAnimationFrame||b.webkitRequestAnimationFrame||b.mozRequestAnimationFrame||b.oRequestAnimationFrame||b.msRequestAnimationFrame||function(a){setTimeout(a,1e3/60)};e.prototype={init:function(){this.options.name=f+"_"+Math.floor(1e9*Math.random()),this._defineElements(),this._defineGetters(),this._defineSetters(),this._handleWindowLoadAndResize(),this._detectViewport(),this.refresh({firstLoad:!0}),"scroll"===this.options.scrollProperty?this._handleScrollEvent():this._startAnimationLoop()},_defineElements:function(){this.element===c.body&amp;&amp;(this.element=b),this.$scrollElement=a(this.element),this.$element=this.element===b?a("body"):this.$scrollElement,this.$viewportElement=this.options.viewportElement!==d?a(this.options.viewportElement):this.$scrollElement[0]===b||"scroll"===this.options.scrollProperty?this.$scrollElement:this.$scrollElement.parent()},_defineGetters:function(){var a=this,b=h[a.options.scrollProperty];this._getScrollLeft=function(){return b.getLeft(a.$scrollElement)},this._getScrollTop=function(){return b.getTop(a.$scrollElement)}},_defineSetters:function(){var b=this,c=h[b.options.scrollProperty],d=i[b.options.positionProperty],e=c.setLeft,f=c.setTop;this._setScrollLeft="function"==typeof e?function(a){e(b.$scrollElement,a)}:a.noop,this._setScrollTop="function"==typeof f?function(a){f(b.$scrollElement,a)}:a.noop,this._setPosition=d.setPosition||function(a,c,e,f,g){b.options.horizontalScrolling&amp;&amp;d.setLeft(a,c,e),b.options.verticalScrolling&amp;&amp;d.setTop(a,f,g)}},_handleWindowLoadAndResize:function(){var c=this,d=a(b);c.options.responsive&amp;&amp;d.bind("load."+this.name,function(){c.refresh()}),d.bind("resize."+this.name,function(){c._detectViewport(),c.options.responsive&amp;&amp;c.refresh()})},refresh:function(c){var d=this,e=d._getScrollLeft(),f=d._getScrollTop();c&amp;&amp;c.firstLoad||this._reset(),this._setScrollLeft(0),this._setScrollTop(0),this._setOffsets(),this._findParticles(),this._findBackgrounds(),c&amp;&amp;c.firstLoad&amp;&amp;/WebKit/.test(navigator.userAgent)&amp;&amp;a(b).load(function(){var a=d._getScrollLeft(),b=d._getScrollTop();d._setScrollLeft(a+1),d._setScrollTop(b+1),d._setScrollLeft(a),d._setScrollTop(b)}),this._setScrollLeft(e),this._setScrollTop(f)},_detectViewport:function(){var a=this.$viewportElement.offset(),b=null!==a&amp;&amp;a!==d;this.viewportWidth=this.$viewportElement.width(),this.viewportHeight=this.$viewportElement.height(),this.viewportOffsetTop=b?a.top:0,this.viewportOffsetLeft=b?a.left:0},_findParticles:function(){{var b=this;this._getScrollLeft(),this._getScrollTop()}if(this.particles!==d)for(var c=this.particles.length-1;c&gt;=0;c--)this.particles[c].$element.data("stellar-elementIsActive",d);this.particles=[],this.options.parallaxElements&amp;&amp;this.$element.find("[data-stellar-ratio]").each(function(){var c,e,f,g,h,i,j,k,l,m=a(this),n=0,o=0,p=0,q=0;if(m.data("stellar-elementIsActive")){if(m.data("stellar-elementIsActive")!==this)return}else m.data("stellar-elementIsActive",this);b.options.showElement(m),m.data("stellar-startingLeft")?(m.css("left",m.data("stellar-startingLeft")),m.css("top",m.data("stellar-startingTop"))):(m.data("stellar-startingLeft",m.css("left")),m.data("stellar-startingTop",m.css("top"))),f=m.position().left,g=m.position().top,h="auto"===m.css("margin-left")?0:parseInt(m.css("margin-left"),10),i="auto"===m.css("margin-top")?0:parseInt(m.css("margin-top"),10),k=m.offset().left-h,l=m.offset().top-i,m.parents().each(function(){var b=a(this);return b.data("stellar-offset-parent")===!0?(n=p,o=q,j=b,!1):(p+=b.position().left,void(q+=b.position().top))}),c=m.data("stellar-horizontal-offset")!==d?m.data("stellar-horizontal-offset"):j!==d&amp;&amp;j.data("stellar-horizontal-offset")!==d?j.data("stellar-horizontal-offset"):b.horizontalOffset,e=m.data("stellar-vertical-offset")!==d?m.data("stellar-vertical-offset"):j!==d&amp;&amp;j.data("stellar-vertical-offset")!==d?j.data("stellar-vertical-offset"):b.verticalOffset,b.particles.push({$element:m,$offsetParent:j,isFixed:"fixed"===m.css("position"),horizontalOffset:c,verticalOffset:e,startingPositionLeft:f,startingPositionTop:g,startingOffsetLeft:k,startingOffsetTop:l,parentOffsetLeft:n,parentOffsetTop:o,stellarRatio:m.data("stellar-ratio")!==d?m.data("stellar-ratio"):1,width:m.outerWidth(!0),height:m.outerHeight(!0),isHidden:!1})})},_findBackgrounds:function(){var b,c=this,e=this._getScrollLeft(),f=this._getScrollTop();this.backgrounds=[],this.options.parallaxBackgrounds&amp;&amp;(b=this.$element.find("[data-stellar-background-ratio]"),this.$element.data("stellar-background-ratio")&amp;&amp;(b=b.add(this.$element)),b.each(function(){var b,g,h,i,j,k,l,o=a(this),p=n(o),q=0,r=0,s=0,t=0;if(o.data("stellar-backgroundIsActive")){if(o.data("stellar-backgroundIsActive")!==this)return}else o.data("stellar-backgroundIsActive",this);o.data("stellar-backgroundStartingLeft")?m(o,o.data("stellar-backgroundStartingLeft"),o.data("stellar-backgroundStartingTop")):(o.data("stellar-backgroundStartingLeft",p[0]),o.data("stellar-backgroundStartingTop",p[1])),h="auto"===o.css("margin-left")?0:parseInt(o.css("margin-left"),10),i="auto"===o.css("margin-top")?0:parseInt(o.css("margin-top"),10),j=o.offset().left-h-e,k=o.offset().top-i-</w:t>
      </w:r>
      <w:r w:rsidRPr="00845A9B">
        <w:rPr>
          <w:rFonts w:ascii="FangSong" w:eastAsia="FangSong" w:hAnsi="FangSong"/>
          <w:color w:val="auto"/>
          <w:sz w:val="14"/>
          <w:szCs w:val="32"/>
        </w:rPr>
        <w:lastRenderedPageBreak/>
        <w:t>f,o.parents().each(function(){var b=a(this);return b.data("stellar-offset-parent")===!0?(q=s,r=t,l=b,!1):(s+=b.position().left,void(t+=b.position().top))}),b=o.data("stellar-horizontal-offset")!==d?o.data("stellar-horizontal-offset"):l!==d&amp;&amp;l.data("stellar-horizontal-offset")!==d?l.data("stellar-horizontal-offset"):c.horizontalOffset,g=o.data("stellar-vertical-offset")!==d?o.data("stellar-vertical-offset"):l!==d&amp;&amp;l.data("stellar-vertical-offset")!==d?l.data("stellar-vertical-offset"):c.verticalOffset,c.backgrounds.push({$element:o,$offsetParent:l,isFixed:"fixed"===o.css("background-attachment"),horizontalOffset:b,verticalOffset:g,startingValueLeft:p[0],startingValueTop:p[1],startingBackgroundPositionLeft:isNaN(parseInt(p[0],10))?0:parseInt(p[0],10),startingBackgroundPositionTop:isNaN(parseInt(p[1],10))?0:parseInt(p[1],10),startingPositionLeft:o.position().left,startingPositionTop:o.position().top,startingOffsetLeft:j,startingOffsetTop:k,parentOffsetLeft:q,parentOffsetTop:r,stellarRatio:o.data("stellar-background-ratio")===d?1:o.data("stellar-background-ratio")})}))},_reset:function(){var a,b,c,d,e;for(e=this.particles.length-1;e&gt;=0;e--)a=this.particles[e],b=a.$element.data("stellar-startingLeft"),c=a.$element.data("stellar-startingTop"),this._setPosition(a.$element,b,b,c,c),this.options.showElement(a.$element),a.$element.data("stellar-startingLeft",null).data("stellar-elementIsActive",null).data("stellar-backgroundIsActive",null);for(e=this.backgrounds.length-1;e&gt;=0;e--)d=this.backgrounds[e],d.$element.data("stellar-backgroundStartingLeft",null).data("stellar-backgroundStartingTop",null),m(d.$element,d.startingValueLeft,d.startingValueTop)},destroy:function(){this._reset(),this.$scrollElement.unbind("resize."+this.name).unbind("scroll."+this.name),this._animationLoop=a.noop,a(b).unbind("load."+this.name).unbind("resize."+this.name)},_setOffsets:function(){var c=this,d=a(b);d.unbind("resize.horizontal-"+this.name).unbind("resize.vertical-"+this.name),"function"==typeof this.options.horizontalOffset?(this.horizontalOffset=this.options.horizontalOffset(),d.bind("resize.horizontal-"+this.name,function(){c.horizontalOffset=c.options.horizontalOffset()})):this.horizontalOffset=this.options.horizontalOffset,"function"==typeof this.options.verticalOffset?(this.verticalOffset=this.options.verticalOffset(),d.bind("resize.vertical-"+this.name,function(){c.verticalOffset=c.options.verticalOffset()})):this.verticalOffset=this.options.verticalOffset},_repositionElements:function(){var a,b,c,d,e,f,g,h,i,j,k=this._getScrollLeft(),l=this._getScrollTop(),n=!0,o=!0;if(this.currentScrollLeft!==k||this.currentScrollTop!==l||this.currentWidth!==this.viewportWidth||this.currentHeight!==this.viewportHeight){for(this.currentScrollLeft=k,this.currentScrollTop=l,this.currentWidth=this.viewportWidth,this.currentHeight=this.viewportHeight,j=this.particles.length-1;j&gt;=0;j--)a=this.particles[j],b=a.isFixed?1:0,this.options.horizontalScrolling?(f=(k+a.horizontalOffset+this.viewportOffsetLeft+a.startingPositionLeft-a.startingOffsetLeft+a.parentOffsetLeft)*-(a.stellarRatio+b-1)+a.startingPositionLeft,h=f-a.startingPositionLeft+a.startingOffsetLeft):(f=a.startingPositionLeft,h=a.startingOffsetLeft),this.options.verticalScrolling?(g=(l+a.verticalOffset+this.viewportOffsetTop+a.startingPositionTop-a.startingOffsetTop+a.parentOffsetTop)*-(a.stellarRatio+b-1)+a.startingPositionTop,i=g-a.startingPositionTop+a.startingOffsetTop):(g=a.startingPositionTop,i=a.startingOffsetTop),this.options.hideDistantElements&amp;&amp;(o=!this.options.horizontalScrolling||h+a.width&gt;(a.isFixed?0:k)&amp;&amp;h&lt;(a.isFixed?0:k)+this.viewportWidth+this.viewportOffsetLeft,n=!this.options.verticalScrolling||i+a.height&gt;(a.isFixed?0:l)&amp;&amp;i&lt;(a.isFixed?0:l)+this.viewportHeight+this.viewportOffsetTop),o&amp;&amp;n?(a.isHidden&amp;&amp;(this.options.showElement(a.$element),a.isHidden=!1),this._setPosition(a.$element,f,a.startingPositionLeft,g,a.startingPositionTop)):a.isHidden||(this.options.hideElement(a.$element),a.isHidden=!0);for(j=this.backgrounds.length-1;j&gt;=0;j--)c=this.backgrounds[j],b=c.isFixed?0:1,d=this.options.horizontalScrolling?(k+c.horizontalOffset-this.viewportOffsetLeft-c.startingOffsetLeft+c.parentOffsetLeft-c.startingBackgroundPositionLeft)*(b-c.stellarRatio)+"px":c.startingValueLeft,e=this.options.verticalScrolling?(l+c.verticalOffset-this.viewportOffsetTop-c.startingOffsetTop+c.parentOffsetTop-c.startingBackgroundPositionTop)*(b-c.stellarRatio)+"px":c.startingValueTop,m(c.$element,d,e)}},_handleScrollEvent:function(){var a=this,b=!1,c=function(){a._repositionElements(),b=!1},d=function(){b||(o(c),b=!0)};this.$scrollElement.bind("scroll."+this.name,d),d()},_startAnimationLoop:function(){var a=this;this._animationLoop=function(){o(a._animationLoop),a._repositionElements()},this._animationLoop()}},a.fn[f]=function(b){var c=arguments;return b===d||"object"==typeof b?this.each(function(){a.data(this,"plugin_"+f)||a.data(this,"plugin_"+f,new e(this,b))}):"string"==typeof b&amp;&amp;"_"!==b[0]&amp;&amp;"init"!==b?this.each(function(){var d=a.data(this,"plugin_"+f);d instanceof e&amp;&amp;"function"==typeof d[b]&amp;&amp;d[b].apply(d,Array.prototype.slice.call(c,1)),"destroy"===b&amp;&amp;a.data(this,"plugin_"+f,null)}):void 0},a[f]=function(){var c=a(b);return c.stellar.apply(c,Array.prototype.slice.call(arguments,0))},a[f].scrollProperty=h,a[f].positionProperty=i,b.Stellar=e}(jQuery,this,document);</w:t>
      </w: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p w:rsidR="00845A9B" w:rsidRDefault="00845A9B" w:rsidP="00875504">
      <w:pPr>
        <w:spacing w:after="0" w:line="240" w:lineRule="auto"/>
        <w:rPr>
          <w:rFonts w:ascii="FangSong" w:eastAsia="FangSong" w:hAnsi="FangSong"/>
          <w:color w:val="auto"/>
          <w:sz w:val="14"/>
          <w:szCs w:val="32"/>
        </w:rPr>
      </w:pPr>
    </w:p>
    <w:sectPr w:rsidR="00845A9B" w:rsidSect="00E12A87">
      <w:pgSz w:w="12240" w:h="15840"/>
      <w:pgMar w:top="624" w:right="1440" w:bottom="624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2740" w:rsidRDefault="00FD2740" w:rsidP="00E71C68">
      <w:pPr>
        <w:spacing w:after="0" w:line="240" w:lineRule="auto"/>
      </w:pPr>
      <w:r>
        <w:separator/>
      </w:r>
    </w:p>
  </w:endnote>
  <w:endnote w:type="continuationSeparator" w:id="0">
    <w:p w:rsidR="00FD2740" w:rsidRDefault="00FD2740" w:rsidP="00E71C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ckwell">
    <w:charset w:val="00"/>
    <w:family w:val="roman"/>
    <w:pitch w:val="variable"/>
    <w:sig w:usb0="00000007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charset w:val="00"/>
    <w:family w:val="swiss"/>
    <w:pitch w:val="variable"/>
    <w:sig w:usb0="E1002EFF" w:usb1="C000605B" w:usb2="00000029" w:usb3="00000000" w:csb0="000101FF" w:csb1="00000000"/>
  </w:font>
  <w:font w:name="HGMinchoB">
    <w:panose1 w:val="00000000000000000000"/>
    <w:charset w:val="80"/>
    <w:family w:val="roman"/>
    <w:notTrueType/>
    <w:pitch w:val="default"/>
  </w:font>
  <w:font w:name="Agency FB">
    <w:charset w:val="00"/>
    <w:family w:val="swiss"/>
    <w:pitch w:val="variable"/>
    <w:sig w:usb0="00000003" w:usb1="00000000" w:usb2="00000000" w:usb3="00000000" w:csb0="00000001" w:csb1="00000000"/>
  </w:font>
  <w:font w:name="FangSong"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D21C5" w:rsidRDefault="000D21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2740" w:rsidRDefault="00FD2740" w:rsidP="00E71C68">
      <w:pPr>
        <w:spacing w:after="0" w:line="240" w:lineRule="auto"/>
      </w:pPr>
      <w:r>
        <w:separator/>
      </w:r>
    </w:p>
  </w:footnote>
  <w:footnote w:type="continuationSeparator" w:id="0">
    <w:p w:rsidR="00FD2740" w:rsidRDefault="00FD2740" w:rsidP="00E71C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26E0B"/>
    <w:multiLevelType w:val="hybridMultilevel"/>
    <w:tmpl w:val="B63A3F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400E6E"/>
    <w:multiLevelType w:val="hybridMultilevel"/>
    <w:tmpl w:val="1EF29B86"/>
    <w:lvl w:ilvl="0" w:tplc="259677AA">
      <w:start w:val="1"/>
      <w:numFmt w:val="bullet"/>
      <w:lvlText w:val="-"/>
      <w:lvlJc w:val="left"/>
      <w:pPr>
        <w:ind w:left="720" w:hanging="360"/>
      </w:pPr>
      <w:rPr>
        <w:rFonts w:ascii="Rockwell" w:eastAsiaTheme="minorHAnsi" w:hAnsi="Rockwel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942B2B"/>
    <w:multiLevelType w:val="hybridMultilevel"/>
    <w:tmpl w:val="85164604"/>
    <w:lvl w:ilvl="0" w:tplc="90CECC6A">
      <w:start w:val="1"/>
      <w:numFmt w:val="bullet"/>
      <w:pStyle w:val="ListParagraph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removePersonalInformation/>
  <w:removeDateAndTime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49" style="mso-position-horizontal-relative:margin;mso-position-vertical-relative:margin" fillcolor="none [3212]" strokecolor="none [3213]">
      <v:fill color="none [3212]"/>
      <v:stroke color="none [3213]" weight=".25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5A89"/>
    <w:rsid w:val="00006FB5"/>
    <w:rsid w:val="00011FF1"/>
    <w:rsid w:val="0002200E"/>
    <w:rsid w:val="0003441C"/>
    <w:rsid w:val="0006261B"/>
    <w:rsid w:val="000811F4"/>
    <w:rsid w:val="000B12EB"/>
    <w:rsid w:val="000B4B04"/>
    <w:rsid w:val="000B56BF"/>
    <w:rsid w:val="000D14F9"/>
    <w:rsid w:val="000D21C5"/>
    <w:rsid w:val="000E082B"/>
    <w:rsid w:val="000E2E3E"/>
    <w:rsid w:val="000F1EE6"/>
    <w:rsid w:val="000F3AB3"/>
    <w:rsid w:val="000F6E14"/>
    <w:rsid w:val="000F7717"/>
    <w:rsid w:val="00106D84"/>
    <w:rsid w:val="00114AA9"/>
    <w:rsid w:val="00123E3F"/>
    <w:rsid w:val="00127C5F"/>
    <w:rsid w:val="001419D9"/>
    <w:rsid w:val="00141AC3"/>
    <w:rsid w:val="0015125E"/>
    <w:rsid w:val="00166BC2"/>
    <w:rsid w:val="001943EC"/>
    <w:rsid w:val="001A1FD8"/>
    <w:rsid w:val="001A4CE9"/>
    <w:rsid w:val="001B2BDB"/>
    <w:rsid w:val="001B6867"/>
    <w:rsid w:val="001C3CC5"/>
    <w:rsid w:val="001D7239"/>
    <w:rsid w:val="001D7464"/>
    <w:rsid w:val="001D79DD"/>
    <w:rsid w:val="001F45AD"/>
    <w:rsid w:val="002028F6"/>
    <w:rsid w:val="00216CA2"/>
    <w:rsid w:val="00220501"/>
    <w:rsid w:val="00220B18"/>
    <w:rsid w:val="00226B91"/>
    <w:rsid w:val="00237489"/>
    <w:rsid w:val="00247F14"/>
    <w:rsid w:val="00281013"/>
    <w:rsid w:val="0029766D"/>
    <w:rsid w:val="002A071C"/>
    <w:rsid w:val="002B0C55"/>
    <w:rsid w:val="002D12F0"/>
    <w:rsid w:val="002D41EE"/>
    <w:rsid w:val="002E076A"/>
    <w:rsid w:val="002F65C8"/>
    <w:rsid w:val="0030342E"/>
    <w:rsid w:val="00305E11"/>
    <w:rsid w:val="00311394"/>
    <w:rsid w:val="0031277C"/>
    <w:rsid w:val="00313274"/>
    <w:rsid w:val="00327501"/>
    <w:rsid w:val="003277BA"/>
    <w:rsid w:val="00327A26"/>
    <w:rsid w:val="00340B80"/>
    <w:rsid w:val="00344A2D"/>
    <w:rsid w:val="00346C88"/>
    <w:rsid w:val="00351184"/>
    <w:rsid w:val="00353D4B"/>
    <w:rsid w:val="0037133C"/>
    <w:rsid w:val="00381773"/>
    <w:rsid w:val="003842A3"/>
    <w:rsid w:val="003C5A1F"/>
    <w:rsid w:val="003D0F5F"/>
    <w:rsid w:val="003E1F23"/>
    <w:rsid w:val="003E78CA"/>
    <w:rsid w:val="003F086C"/>
    <w:rsid w:val="00415427"/>
    <w:rsid w:val="00415612"/>
    <w:rsid w:val="004232A7"/>
    <w:rsid w:val="004242BA"/>
    <w:rsid w:val="00433BDB"/>
    <w:rsid w:val="0044254D"/>
    <w:rsid w:val="0045204A"/>
    <w:rsid w:val="00477E7E"/>
    <w:rsid w:val="004B6520"/>
    <w:rsid w:val="004B6747"/>
    <w:rsid w:val="004D012D"/>
    <w:rsid w:val="004D4571"/>
    <w:rsid w:val="004D5084"/>
    <w:rsid w:val="004D77DE"/>
    <w:rsid w:val="004F3A2A"/>
    <w:rsid w:val="00503867"/>
    <w:rsid w:val="00505D5C"/>
    <w:rsid w:val="00513BE6"/>
    <w:rsid w:val="00516D9A"/>
    <w:rsid w:val="00531213"/>
    <w:rsid w:val="00553AF2"/>
    <w:rsid w:val="00561F2A"/>
    <w:rsid w:val="005710D1"/>
    <w:rsid w:val="00585C94"/>
    <w:rsid w:val="005860CB"/>
    <w:rsid w:val="005907CF"/>
    <w:rsid w:val="00595173"/>
    <w:rsid w:val="00596F7A"/>
    <w:rsid w:val="005A39E3"/>
    <w:rsid w:val="005A4B58"/>
    <w:rsid w:val="005B5088"/>
    <w:rsid w:val="005C0237"/>
    <w:rsid w:val="005D7B71"/>
    <w:rsid w:val="005E616C"/>
    <w:rsid w:val="005F03FB"/>
    <w:rsid w:val="005F4499"/>
    <w:rsid w:val="00603C6F"/>
    <w:rsid w:val="00607A9E"/>
    <w:rsid w:val="00623218"/>
    <w:rsid w:val="006477A4"/>
    <w:rsid w:val="00654860"/>
    <w:rsid w:val="00655E3C"/>
    <w:rsid w:val="0065720E"/>
    <w:rsid w:val="00661713"/>
    <w:rsid w:val="0067304F"/>
    <w:rsid w:val="00687D97"/>
    <w:rsid w:val="006942E3"/>
    <w:rsid w:val="006C5603"/>
    <w:rsid w:val="006C7237"/>
    <w:rsid w:val="006F0ECB"/>
    <w:rsid w:val="006F549D"/>
    <w:rsid w:val="00701178"/>
    <w:rsid w:val="00703074"/>
    <w:rsid w:val="007075FB"/>
    <w:rsid w:val="00714974"/>
    <w:rsid w:val="0071641C"/>
    <w:rsid w:val="00720560"/>
    <w:rsid w:val="00727CDF"/>
    <w:rsid w:val="0073432E"/>
    <w:rsid w:val="00734AA9"/>
    <w:rsid w:val="00754FFE"/>
    <w:rsid w:val="0076193A"/>
    <w:rsid w:val="007638B8"/>
    <w:rsid w:val="007730CE"/>
    <w:rsid w:val="007A4F6C"/>
    <w:rsid w:val="007B5426"/>
    <w:rsid w:val="007D2103"/>
    <w:rsid w:val="007D430A"/>
    <w:rsid w:val="007D735D"/>
    <w:rsid w:val="007D78D5"/>
    <w:rsid w:val="007E0CC0"/>
    <w:rsid w:val="007E191F"/>
    <w:rsid w:val="007F270D"/>
    <w:rsid w:val="00802E4B"/>
    <w:rsid w:val="00806727"/>
    <w:rsid w:val="008121A2"/>
    <w:rsid w:val="00815C27"/>
    <w:rsid w:val="0083433E"/>
    <w:rsid w:val="00845A9B"/>
    <w:rsid w:val="008472CF"/>
    <w:rsid w:val="00857541"/>
    <w:rsid w:val="00861DE7"/>
    <w:rsid w:val="0087250B"/>
    <w:rsid w:val="00875504"/>
    <w:rsid w:val="00890994"/>
    <w:rsid w:val="008945CC"/>
    <w:rsid w:val="00894754"/>
    <w:rsid w:val="008A5A4F"/>
    <w:rsid w:val="008C300E"/>
    <w:rsid w:val="008D7CA9"/>
    <w:rsid w:val="008E73C6"/>
    <w:rsid w:val="008F179F"/>
    <w:rsid w:val="008F1825"/>
    <w:rsid w:val="008F1F04"/>
    <w:rsid w:val="009225E5"/>
    <w:rsid w:val="0093309D"/>
    <w:rsid w:val="0093445E"/>
    <w:rsid w:val="00940997"/>
    <w:rsid w:val="0095336F"/>
    <w:rsid w:val="0097436C"/>
    <w:rsid w:val="00991736"/>
    <w:rsid w:val="009920C5"/>
    <w:rsid w:val="0099278E"/>
    <w:rsid w:val="00993850"/>
    <w:rsid w:val="009A5B09"/>
    <w:rsid w:val="009F6BB1"/>
    <w:rsid w:val="00A02E9A"/>
    <w:rsid w:val="00A031B1"/>
    <w:rsid w:val="00A0722F"/>
    <w:rsid w:val="00A12313"/>
    <w:rsid w:val="00A764AC"/>
    <w:rsid w:val="00A83921"/>
    <w:rsid w:val="00A83959"/>
    <w:rsid w:val="00A90C75"/>
    <w:rsid w:val="00A91F94"/>
    <w:rsid w:val="00A96584"/>
    <w:rsid w:val="00AB0720"/>
    <w:rsid w:val="00AB21AC"/>
    <w:rsid w:val="00AC0CDB"/>
    <w:rsid w:val="00AC4155"/>
    <w:rsid w:val="00AD32B0"/>
    <w:rsid w:val="00B15A89"/>
    <w:rsid w:val="00B3401F"/>
    <w:rsid w:val="00B34603"/>
    <w:rsid w:val="00B453A6"/>
    <w:rsid w:val="00B45600"/>
    <w:rsid w:val="00B65E45"/>
    <w:rsid w:val="00B82845"/>
    <w:rsid w:val="00B84B85"/>
    <w:rsid w:val="00B86AF3"/>
    <w:rsid w:val="00B97DE0"/>
    <w:rsid w:val="00BB6351"/>
    <w:rsid w:val="00BD0E87"/>
    <w:rsid w:val="00BD73DD"/>
    <w:rsid w:val="00BE022E"/>
    <w:rsid w:val="00BF5322"/>
    <w:rsid w:val="00C02FA7"/>
    <w:rsid w:val="00C0585E"/>
    <w:rsid w:val="00C226CF"/>
    <w:rsid w:val="00C2509D"/>
    <w:rsid w:val="00C314A8"/>
    <w:rsid w:val="00C36CBE"/>
    <w:rsid w:val="00C37765"/>
    <w:rsid w:val="00C47E5D"/>
    <w:rsid w:val="00C537B5"/>
    <w:rsid w:val="00C56592"/>
    <w:rsid w:val="00C63E7D"/>
    <w:rsid w:val="00C76123"/>
    <w:rsid w:val="00C85A37"/>
    <w:rsid w:val="00C91FDE"/>
    <w:rsid w:val="00CA368C"/>
    <w:rsid w:val="00CA62A3"/>
    <w:rsid w:val="00CB0A94"/>
    <w:rsid w:val="00CB34A9"/>
    <w:rsid w:val="00CB7C48"/>
    <w:rsid w:val="00CE63B8"/>
    <w:rsid w:val="00D228C1"/>
    <w:rsid w:val="00D36652"/>
    <w:rsid w:val="00D53EDE"/>
    <w:rsid w:val="00D61901"/>
    <w:rsid w:val="00D62452"/>
    <w:rsid w:val="00D81C90"/>
    <w:rsid w:val="00DD2E6F"/>
    <w:rsid w:val="00DF1303"/>
    <w:rsid w:val="00E126C5"/>
    <w:rsid w:val="00E126DB"/>
    <w:rsid w:val="00E12A87"/>
    <w:rsid w:val="00E2507A"/>
    <w:rsid w:val="00E535A3"/>
    <w:rsid w:val="00E547F3"/>
    <w:rsid w:val="00E5582E"/>
    <w:rsid w:val="00E6595B"/>
    <w:rsid w:val="00E66270"/>
    <w:rsid w:val="00E71C68"/>
    <w:rsid w:val="00E75F75"/>
    <w:rsid w:val="00E8024A"/>
    <w:rsid w:val="00E8693C"/>
    <w:rsid w:val="00EA31B7"/>
    <w:rsid w:val="00ED4F64"/>
    <w:rsid w:val="00ED612D"/>
    <w:rsid w:val="00ED7502"/>
    <w:rsid w:val="00F03761"/>
    <w:rsid w:val="00F10857"/>
    <w:rsid w:val="00F252A7"/>
    <w:rsid w:val="00F46ACF"/>
    <w:rsid w:val="00F47899"/>
    <w:rsid w:val="00F540FA"/>
    <w:rsid w:val="00F77647"/>
    <w:rsid w:val="00F81C5E"/>
    <w:rsid w:val="00F934B6"/>
    <w:rsid w:val="00F95754"/>
    <w:rsid w:val="00FB0797"/>
    <w:rsid w:val="00FB544B"/>
    <w:rsid w:val="00FC7B17"/>
    <w:rsid w:val="00FD2740"/>
    <w:rsid w:val="00FD7E5E"/>
    <w:rsid w:val="00FE227B"/>
    <w:rsid w:val="00FE6C5A"/>
    <w:rsid w:val="00FF3CD0"/>
    <w:rsid w:val="00FF5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position-horizontal-relative:margin;mso-position-vertical-relative:margin" fillcolor="none [3212]" strokecolor="none [3213]">
      <v:fill color="none [3212]"/>
      <v:stroke color="none [3213]" weight=".25pt"/>
    </o:shapedefaults>
    <o:shapelayout v:ext="edit">
      <o:idmap v:ext="edit" data="1"/>
    </o:shapelayout>
  </w:shapeDefaults>
  <w:decimalSymbol w:val="."/>
  <w:listSeparator w:val=","/>
  <w14:docId w14:val="0E30E10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1773"/>
    <w:rPr>
      <w:color w:val="527D55" w:themeColor="accent1" w:themeShade="BF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1773"/>
    <w:pPr>
      <w:jc w:val="right"/>
      <w:outlineLvl w:val="0"/>
    </w:pPr>
    <w:rPr>
      <w:rFonts w:asciiTheme="majorHAnsi" w:hAnsiTheme="majorHAnsi"/>
      <w:caps/>
      <w:color w:val="72A376" w:themeColor="accent1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5B09"/>
    <w:pPr>
      <w:spacing w:after="0"/>
      <w:jc w:val="right"/>
      <w:outlineLvl w:val="1"/>
    </w:pPr>
    <w:rPr>
      <w:rFonts w:asciiTheme="majorHAnsi" w:hAnsiTheme="majorHAnsi"/>
      <w:color w:val="72A376" w:themeColor="accen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5B09"/>
    <w:pPr>
      <w:spacing w:before="1000" w:after="0"/>
      <w:jc w:val="right"/>
      <w:outlineLvl w:val="2"/>
    </w:pPr>
    <w:rPr>
      <w:rFonts w:asciiTheme="majorHAnsi" w:hAnsiTheme="majorHAnsi"/>
      <w:caps/>
      <w:color w:val="72A376" w:themeColor="accent1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81773"/>
    <w:pPr>
      <w:jc w:val="right"/>
      <w:outlineLvl w:val="3"/>
    </w:pPr>
    <w:rPr>
      <w:rFonts w:asciiTheme="majorHAnsi" w:hAnsiTheme="majorHAnsi"/>
      <w:color w:val="72A376" w:themeColor="accent1"/>
      <w:sz w:val="24"/>
    </w:rPr>
  </w:style>
  <w:style w:type="paragraph" w:styleId="Heading6">
    <w:name w:val="heading 6"/>
    <w:basedOn w:val="Normal"/>
    <w:next w:val="Normal"/>
    <w:link w:val="Heading6Char"/>
    <w:unhideWhenUsed/>
    <w:qFormat/>
    <w:rsid w:val="004D4571"/>
    <w:pPr>
      <w:keepNext/>
      <w:spacing w:after="0" w:line="240" w:lineRule="auto"/>
      <w:outlineLvl w:val="5"/>
    </w:pPr>
    <w:rPr>
      <w:rFonts w:ascii="Times New Roman" w:eastAsia="Times New Roman" w:hAnsi="Times New Roman" w:cs="Times New Roman"/>
      <w:color w:val="4D4F3F" w:themeColor="text2" w:themeShade="BF"/>
      <w:sz w:val="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34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34B6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13BE6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Intro">
    <w:name w:val="Intro"/>
    <w:basedOn w:val="Normal"/>
    <w:qFormat/>
    <w:rsid w:val="00381773"/>
    <w:pPr>
      <w:ind w:left="1440"/>
    </w:pPr>
    <w:rPr>
      <w:sz w:val="28"/>
    </w:rPr>
  </w:style>
  <w:style w:type="character" w:styleId="PlaceholderText">
    <w:name w:val="Placeholder Text"/>
    <w:basedOn w:val="DefaultParagraphFont"/>
    <w:uiPriority w:val="99"/>
    <w:semiHidden/>
    <w:rsid w:val="00166BC2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9A5B09"/>
    <w:rPr>
      <w:rFonts w:asciiTheme="majorHAnsi" w:hAnsiTheme="majorHAnsi"/>
      <w:color w:val="72A376" w:themeColor="accent1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A5B09"/>
    <w:rPr>
      <w:rFonts w:asciiTheme="majorHAnsi" w:hAnsiTheme="majorHAnsi"/>
      <w:caps/>
      <w:color w:val="72A376" w:themeColor="accent1"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381773"/>
    <w:rPr>
      <w:rFonts w:asciiTheme="majorHAnsi" w:hAnsiTheme="majorHAnsi"/>
      <w:color w:val="72A376" w:themeColor="accent1"/>
      <w:sz w:val="24"/>
    </w:rPr>
  </w:style>
  <w:style w:type="character" w:customStyle="1" w:styleId="Heading6Char">
    <w:name w:val="Heading 6 Char"/>
    <w:basedOn w:val="DefaultParagraphFont"/>
    <w:link w:val="Heading6"/>
    <w:rsid w:val="004D4571"/>
    <w:rPr>
      <w:rFonts w:ascii="Times New Roman" w:eastAsia="Times New Roman" w:hAnsi="Times New Roman" w:cs="Times New Roman"/>
      <w:color w:val="4D4F3F" w:themeColor="text2" w:themeShade="BF"/>
      <w:sz w:val="60"/>
    </w:rPr>
  </w:style>
  <w:style w:type="paragraph" w:customStyle="1" w:styleId="TabName">
    <w:name w:val="Tab Name"/>
    <w:basedOn w:val="Normal"/>
    <w:rsid w:val="00381773"/>
    <w:pPr>
      <w:jc w:val="center"/>
    </w:pPr>
    <w:rPr>
      <w:color w:val="72A376" w:themeColor="accent1"/>
      <w:sz w:val="32"/>
    </w:rPr>
  </w:style>
  <w:style w:type="paragraph" w:styleId="ListParagraph">
    <w:name w:val="List Paragraph"/>
    <w:basedOn w:val="Normal"/>
    <w:uiPriority w:val="34"/>
    <w:qFormat/>
    <w:rsid w:val="00381773"/>
    <w:pPr>
      <w:numPr>
        <w:numId w:val="1"/>
      </w:numPr>
      <w:spacing w:after="400" w:line="240" w:lineRule="auto"/>
    </w:pPr>
    <w:rPr>
      <w:color w:val="72A376" w:themeColor="accent1"/>
      <w:sz w:val="32"/>
      <w:lang w:bidi="hi-IN"/>
    </w:rPr>
  </w:style>
  <w:style w:type="paragraph" w:customStyle="1" w:styleId="1Spine">
    <w:name w:val="1&quot; Spine"/>
    <w:basedOn w:val="Normal"/>
    <w:qFormat/>
    <w:rsid w:val="004D4571"/>
    <w:pPr>
      <w:spacing w:after="0" w:line="240" w:lineRule="auto"/>
      <w:jc w:val="center"/>
    </w:pPr>
    <w:rPr>
      <w:b/>
      <w:color w:val="4D4F3F" w:themeColor="text2" w:themeShade="BF"/>
      <w:sz w:val="44"/>
      <w:szCs w:val="44"/>
      <w:lang w:bidi="hi-IN"/>
    </w:rPr>
  </w:style>
  <w:style w:type="paragraph" w:customStyle="1" w:styleId="15Spine">
    <w:name w:val="1.5&quot; Spine"/>
    <w:basedOn w:val="Normal"/>
    <w:qFormat/>
    <w:rsid w:val="004D4571"/>
    <w:pPr>
      <w:spacing w:after="0" w:line="240" w:lineRule="auto"/>
      <w:jc w:val="center"/>
    </w:pPr>
    <w:rPr>
      <w:b/>
      <w:color w:val="4D4F3F" w:themeColor="text2" w:themeShade="BF"/>
      <w:sz w:val="48"/>
      <w:szCs w:val="48"/>
      <w:lang w:bidi="hi-IN"/>
    </w:rPr>
  </w:style>
  <w:style w:type="paragraph" w:customStyle="1" w:styleId="2Spine">
    <w:name w:val="2&quot; Spine"/>
    <w:basedOn w:val="Normal"/>
    <w:qFormat/>
    <w:rsid w:val="004D4571"/>
    <w:pPr>
      <w:spacing w:after="0" w:line="240" w:lineRule="auto"/>
      <w:jc w:val="center"/>
    </w:pPr>
    <w:rPr>
      <w:b/>
      <w:color w:val="4D4F3F" w:themeColor="text2" w:themeShade="BF"/>
      <w:sz w:val="56"/>
      <w:szCs w:val="56"/>
      <w:lang w:bidi="hi-IN"/>
    </w:rPr>
  </w:style>
  <w:style w:type="paragraph" w:customStyle="1" w:styleId="3Spine">
    <w:name w:val="3&quot; Spine"/>
    <w:basedOn w:val="Normal"/>
    <w:qFormat/>
    <w:rsid w:val="004D4571"/>
    <w:pPr>
      <w:spacing w:after="0" w:line="240" w:lineRule="auto"/>
      <w:jc w:val="center"/>
    </w:pPr>
    <w:rPr>
      <w:b/>
      <w:color w:val="4D4F3F" w:themeColor="text2" w:themeShade="BF"/>
      <w:sz w:val="64"/>
      <w:szCs w:val="64"/>
      <w:lang w:bidi="hi-IN"/>
    </w:rPr>
  </w:style>
  <w:style w:type="paragraph" w:styleId="Header">
    <w:name w:val="header"/>
    <w:basedOn w:val="Normal"/>
    <w:link w:val="HeaderChar"/>
    <w:uiPriority w:val="99"/>
    <w:unhideWhenUsed/>
    <w:rsid w:val="00E71C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1C68"/>
  </w:style>
  <w:style w:type="paragraph" w:styleId="Footer">
    <w:name w:val="footer"/>
    <w:basedOn w:val="Normal"/>
    <w:link w:val="FooterChar"/>
    <w:uiPriority w:val="99"/>
    <w:unhideWhenUsed/>
    <w:rsid w:val="00E71C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1C68"/>
  </w:style>
  <w:style w:type="character" w:customStyle="1" w:styleId="Heading1Char">
    <w:name w:val="Heading 1 Char"/>
    <w:basedOn w:val="DefaultParagraphFont"/>
    <w:link w:val="Heading1"/>
    <w:uiPriority w:val="9"/>
    <w:rsid w:val="00381773"/>
    <w:rPr>
      <w:rFonts w:asciiTheme="majorHAnsi" w:hAnsiTheme="majorHAnsi"/>
      <w:caps/>
      <w:color w:val="72A376" w:themeColor="accent1"/>
      <w:sz w:val="44"/>
      <w:szCs w:val="44"/>
    </w:rPr>
  </w:style>
  <w:style w:type="paragraph" w:customStyle="1" w:styleId="ClassName">
    <w:name w:val="Class Name"/>
    <w:basedOn w:val="Heading6"/>
    <w:qFormat/>
    <w:rsid w:val="00381773"/>
    <w:pPr>
      <w:jc w:val="center"/>
    </w:pPr>
    <w:rPr>
      <w:rFonts w:asciiTheme="majorHAnsi" w:hAnsiTheme="majorHAnsi"/>
      <w:caps/>
      <w:color w:val="72A376" w:themeColor="accent1"/>
      <w:sz w:val="44"/>
    </w:rPr>
  </w:style>
  <w:style w:type="paragraph" w:styleId="Title">
    <w:name w:val="Title"/>
    <w:basedOn w:val="Heading3"/>
    <w:next w:val="Normal"/>
    <w:link w:val="TitleChar"/>
    <w:uiPriority w:val="10"/>
    <w:qFormat/>
    <w:rsid w:val="00381773"/>
  </w:style>
  <w:style w:type="character" w:customStyle="1" w:styleId="TitleChar">
    <w:name w:val="Title Char"/>
    <w:basedOn w:val="DefaultParagraphFont"/>
    <w:link w:val="Title"/>
    <w:uiPriority w:val="10"/>
    <w:rsid w:val="00381773"/>
    <w:rPr>
      <w:rFonts w:asciiTheme="majorHAnsi" w:hAnsiTheme="majorHAnsi"/>
      <w:caps/>
      <w:color w:val="72A376" w:themeColor="accent1"/>
      <w:sz w:val="36"/>
      <w:szCs w:val="36"/>
    </w:rPr>
  </w:style>
  <w:style w:type="paragraph" w:styleId="NoSpacing">
    <w:name w:val="No Spacing"/>
    <w:link w:val="NoSpacingChar"/>
    <w:uiPriority w:val="1"/>
    <w:qFormat/>
    <w:rsid w:val="00B15A8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15A89"/>
    <w:rPr>
      <w:rFonts w:eastAsiaTheme="minorEastAsia"/>
    </w:rPr>
  </w:style>
  <w:style w:type="character" w:styleId="CommentReference">
    <w:name w:val="annotation reference"/>
    <w:basedOn w:val="DefaultParagraphFont"/>
    <w:uiPriority w:val="99"/>
    <w:semiHidden/>
    <w:unhideWhenUsed/>
    <w:rsid w:val="00B15A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15A8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15A89"/>
    <w:rPr>
      <w:color w:val="527D55" w:themeColor="accent1" w:themeShade="BF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5A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5A89"/>
    <w:rPr>
      <w:b/>
      <w:bCs/>
      <w:color w:val="527D55" w:themeColor="accent1" w:themeShade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footer" Target="footer1.xm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wmf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bodhk\AppData\Roaming\Microsoft\Templates\School%20project%20or%20report%20notebook%20ki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D310C9F4ED4411BB1E696CD13A105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0460CF-E9FE-40C3-87E2-4D108E6C778C}"/>
      </w:docPartPr>
      <w:docPartBody>
        <w:p w:rsidR="001C3E73" w:rsidRDefault="00AE4183">
          <w:pPr>
            <w:pStyle w:val="ED310C9F4ED4411BB1E696CD13A105FF"/>
          </w:pPr>
          <w:r w:rsidRPr="0093445E">
            <w:rPr>
              <w:rStyle w:val="PlaceholderText"/>
              <w:rFonts w:asciiTheme="majorHAnsi" w:hAnsiTheme="majorHAnsi"/>
              <w:color w:val="D9E2F3" w:themeColor="accent5" w:themeTint="33"/>
              <w:sz w:val="36"/>
              <w:szCs w:val="36"/>
            </w:rPr>
            <w:t>Click here to enter text.</w:t>
          </w:r>
        </w:p>
      </w:docPartBody>
    </w:docPart>
    <w:docPart>
      <w:docPartPr>
        <w:name w:val="AE497D63F68E4D4C8817E53B895B0F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8729E9-B4E9-4D6E-A176-D6D251D6D62F}"/>
      </w:docPartPr>
      <w:docPartBody>
        <w:p w:rsidR="001C3E73" w:rsidRDefault="00AE4183">
          <w:pPr>
            <w:pStyle w:val="AE497D63F68E4D4C8817E53B895B0F69"/>
          </w:pPr>
          <w:r w:rsidRPr="00585C94">
            <w:rPr>
              <w:rStyle w:val="PlaceholderText"/>
              <w:rFonts w:asciiTheme="majorHAnsi" w:hAnsiTheme="majorHAnsi"/>
              <w:color w:val="D9E2F3" w:themeColor="accent5" w:themeTint="33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ckwell">
    <w:charset w:val="00"/>
    <w:family w:val="roman"/>
    <w:pitch w:val="variable"/>
    <w:sig w:usb0="00000007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charset w:val="00"/>
    <w:family w:val="swiss"/>
    <w:pitch w:val="variable"/>
    <w:sig w:usb0="E1002EFF" w:usb1="C000605B" w:usb2="00000029" w:usb3="00000000" w:csb0="000101FF" w:csb1="00000000"/>
  </w:font>
  <w:font w:name="HGMinchoB">
    <w:panose1 w:val="00000000000000000000"/>
    <w:charset w:val="80"/>
    <w:family w:val="roman"/>
    <w:notTrueType/>
    <w:pitch w:val="default"/>
  </w:font>
  <w:font w:name="Agency FB">
    <w:charset w:val="00"/>
    <w:family w:val="swiss"/>
    <w:pitch w:val="variable"/>
    <w:sig w:usb0="00000003" w:usb1="00000000" w:usb2="00000000" w:usb3="00000000" w:csb0="00000001" w:csb1="00000000"/>
  </w:font>
  <w:font w:name="FangSong">
    <w:charset w:val="86"/>
    <w:family w:val="modern"/>
    <w:pitch w:val="fixed"/>
    <w:sig w:usb0="800002BF" w:usb1="38CF7CFA" w:usb2="00000016" w:usb3="00000000" w:csb0="00040001" w:csb1="00000000"/>
  </w:font>
  <w:font w:name="Calibri"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4183"/>
    <w:rsid w:val="001C3E73"/>
    <w:rsid w:val="00AE4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E4183"/>
    <w:rPr>
      <w:color w:val="808080"/>
    </w:rPr>
  </w:style>
  <w:style w:type="paragraph" w:customStyle="1" w:styleId="99A8FA3BF61D4559B2D65F7831599188">
    <w:name w:val="99A8FA3BF61D4559B2D65F7831599188"/>
  </w:style>
  <w:style w:type="paragraph" w:customStyle="1" w:styleId="9A77ACDFA7734A088AD703FCFDD9FFEC">
    <w:name w:val="9A77ACDFA7734A088AD703FCFDD9FFEC"/>
  </w:style>
  <w:style w:type="paragraph" w:customStyle="1" w:styleId="AB32C57529284D5199B687E23791609D">
    <w:name w:val="AB32C57529284D5199B687E23791609D"/>
  </w:style>
  <w:style w:type="paragraph" w:customStyle="1" w:styleId="528D5626916841FF96F0366886586863">
    <w:name w:val="528D5626916841FF96F0366886586863"/>
  </w:style>
  <w:style w:type="paragraph" w:customStyle="1" w:styleId="ED310C9F4ED4411BB1E696CD13A105FF">
    <w:name w:val="ED310C9F4ED4411BB1E696CD13A105FF"/>
  </w:style>
  <w:style w:type="paragraph" w:customStyle="1" w:styleId="AE497D63F68E4D4C8817E53B895B0F69">
    <w:name w:val="AE497D63F68E4D4C8817E53B895B0F69"/>
  </w:style>
  <w:style w:type="paragraph" w:customStyle="1" w:styleId="B78D6BF12FB74BEFA6CA7B7697967B81">
    <w:name w:val="B78D6BF12FB74BEFA6CA7B7697967B81"/>
  </w:style>
  <w:style w:type="paragraph" w:customStyle="1" w:styleId="06EF3A814DFD48ADB8DB7D907C4E2E97">
    <w:name w:val="06EF3A814DFD48ADB8DB7D907C4E2E97"/>
  </w:style>
  <w:style w:type="paragraph" w:customStyle="1" w:styleId="76ECF215A3B2492C82A9733659FC7FE6">
    <w:name w:val="76ECF215A3B2492C82A9733659FC7FE6"/>
  </w:style>
  <w:style w:type="paragraph" w:customStyle="1" w:styleId="8F40AEE41F884E95BD322EF64A84D3CB">
    <w:name w:val="8F40AEE41F884E95BD322EF64A84D3CB"/>
  </w:style>
  <w:style w:type="paragraph" w:customStyle="1" w:styleId="8F519EAE0EAA4937B0672DF629A5A0E3">
    <w:name w:val="8F519EAE0EAA4937B0672DF629A5A0E3"/>
  </w:style>
  <w:style w:type="paragraph" w:customStyle="1" w:styleId="F72DC5ADF13D4F479329DF79053CB103">
    <w:name w:val="F72DC5ADF13D4F479329DF79053CB103"/>
  </w:style>
  <w:style w:type="paragraph" w:customStyle="1" w:styleId="34C6A86AED98418883EAC381A3EB1804">
    <w:name w:val="34C6A86AED98418883EAC381A3EB1804"/>
  </w:style>
  <w:style w:type="paragraph" w:customStyle="1" w:styleId="0934CA62794E48D9B38CDB23B2C8795A">
    <w:name w:val="0934CA62794E48D9B38CDB23B2C8795A"/>
  </w:style>
  <w:style w:type="paragraph" w:customStyle="1" w:styleId="797F351E2FDC450AB0D2C74090EE9ACA">
    <w:name w:val="797F351E2FDC450AB0D2C74090EE9ACA"/>
  </w:style>
  <w:style w:type="paragraph" w:customStyle="1" w:styleId="83FCAFFD0AB1485FA6EA10B004D1CB2C">
    <w:name w:val="83FCAFFD0AB1485FA6EA10B004D1CB2C"/>
  </w:style>
  <w:style w:type="paragraph" w:customStyle="1" w:styleId="683D18FD06CB4BFEB945065E700F8C81">
    <w:name w:val="683D18FD06CB4BFEB945065E700F8C81"/>
  </w:style>
  <w:style w:type="paragraph" w:customStyle="1" w:styleId="7CE2560F81BF449CB9BB8580E19DCB20">
    <w:name w:val="7CE2560F81BF449CB9BB8580E19DCB20"/>
  </w:style>
  <w:style w:type="paragraph" w:customStyle="1" w:styleId="6EA8069ED5E94EC39A3DA8A2EB39D875">
    <w:name w:val="6EA8069ED5E94EC39A3DA8A2EB39D875"/>
  </w:style>
  <w:style w:type="paragraph" w:customStyle="1" w:styleId="37D97AAF8EBE48159259B88FECEC49B7">
    <w:name w:val="37D97AAF8EBE48159259B88FECEC49B7"/>
  </w:style>
  <w:style w:type="paragraph" w:customStyle="1" w:styleId="E787776F0AF441D581E0A5111D3DB551">
    <w:name w:val="E787776F0AF441D581E0A5111D3DB551"/>
  </w:style>
  <w:style w:type="paragraph" w:customStyle="1" w:styleId="0D3FFAFF831D417694507E863C6447AD">
    <w:name w:val="0D3FFAFF831D417694507E863C6447AD"/>
  </w:style>
  <w:style w:type="paragraph" w:customStyle="1" w:styleId="6C12A5BC58334A668E9EADB5A4E82A3B">
    <w:name w:val="6C12A5BC58334A668E9EADB5A4E82A3B"/>
    <w:rsid w:val="00AE418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0.jpeg"/></Relationships>
</file>

<file path=word/theme/theme1.xml><?xml version="1.0" encoding="utf-8"?>
<a:theme xmlns:a="http://schemas.openxmlformats.org/drawingml/2006/main" name="Foundry">
  <a:themeElements>
    <a:clrScheme name="Foundry">
      <a:dk1>
        <a:sysClr val="windowText" lastClr="000000"/>
      </a:dk1>
      <a:lt1>
        <a:sysClr val="window" lastClr="FFFFFF"/>
      </a:lt1>
      <a:dk2>
        <a:srgbClr val="676A55"/>
      </a:dk2>
      <a:lt2>
        <a:srgbClr val="EAEBDE"/>
      </a:lt2>
      <a:accent1>
        <a:srgbClr val="72A376"/>
      </a:accent1>
      <a:accent2>
        <a:srgbClr val="B0CCB0"/>
      </a:accent2>
      <a:accent3>
        <a:srgbClr val="A8CDD7"/>
      </a:accent3>
      <a:accent4>
        <a:srgbClr val="C0BEAF"/>
      </a:accent4>
      <a:accent5>
        <a:srgbClr val="CEC597"/>
      </a:accent5>
      <a:accent6>
        <a:srgbClr val="E8B7B7"/>
      </a:accent6>
      <a:hlink>
        <a:srgbClr val="DB5353"/>
      </a:hlink>
      <a:folHlink>
        <a:srgbClr val="903638"/>
      </a:folHlink>
    </a:clrScheme>
    <a:fontScheme name="Foundry">
      <a:majorFont>
        <a:latin typeface="Rockwell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微軟正黑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Rockwell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Foundry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80000"/>
              </a:schemeClr>
            </a:gs>
            <a:gs pos="62000">
              <a:schemeClr val="phClr">
                <a:tint val="30000"/>
                <a:satMod val="180000"/>
              </a:schemeClr>
            </a:gs>
            <a:gs pos="100000">
              <a:schemeClr val="phClr">
                <a:tint val="22000"/>
                <a:satMod val="18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58000"/>
                <a:satMod val="150000"/>
              </a:schemeClr>
            </a:gs>
            <a:gs pos="72000">
              <a:schemeClr val="phClr">
                <a:tint val="90000"/>
                <a:satMod val="135000"/>
              </a:schemeClr>
            </a:gs>
            <a:gs pos="100000">
              <a:schemeClr val="phClr">
                <a:tint val="80000"/>
                <a:satMod val="15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80000"/>
            </a:schemeClr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43137"/>
              </a:srgbClr>
            </a:outerShdw>
          </a:effectLst>
          <a:scene3d>
            <a:camera prst="orthographicFront" fov="0">
              <a:rot lat="0" lon="0" rev="0"/>
            </a:camera>
            <a:lightRig rig="soft" dir="tl">
              <a:rot lat="0" lon="0" rev="20000000"/>
            </a:lightRig>
          </a:scene3d>
          <a:sp3d prstMaterial="matte">
            <a:bevelT w="63500" h="6350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75000"/>
                <a:satMod val="400000"/>
              </a:schemeClr>
            </a:gs>
            <a:gs pos="20000">
              <a:schemeClr val="phClr">
                <a:tint val="80000"/>
                <a:satMod val="355000"/>
              </a:schemeClr>
            </a:gs>
            <a:gs pos="100000">
              <a:schemeClr val="phClr">
                <a:tint val="95000"/>
                <a:shade val="55000"/>
                <a:satMod val="355000"/>
              </a:schemeClr>
            </a:gs>
          </a:gsLst>
          <a:path path="circle">
            <a:fillToRect l="67500" t="35000" r="32500" b="65000"/>
          </a:path>
        </a:gradFill>
        <a:blipFill>
          <a:blip xmlns:r="http://schemas.openxmlformats.org/officeDocument/2006/relationships" r:embed="rId1">
            <a:duotone>
              <a:schemeClr val="phClr">
                <a:shade val="30000"/>
                <a:satMod val="120000"/>
              </a:schemeClr>
              <a:schemeClr val="phClr">
                <a:tint val="70000"/>
                <a:satMod val="250000"/>
              </a:schemeClr>
            </a:duotone>
          </a:blip>
          <a:tile tx="0" ty="0" sx="50000" sy="50000" flip="none" algn="t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9480AC-FF15-4923-B3F6-DDA7F93AC96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1097DF1-6C9F-46D6-8379-46182CD49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School project or report notebook kit</Template>
  <TotalTime>0</TotalTime>
  <Pages>33</Pages>
  <Words>9410</Words>
  <Characters>53641</Characters>
  <Application>Microsoft Office Word</Application>
  <DocSecurity>0</DocSecurity>
  <Lines>447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School report notebook kit (cover, binder spine, divider tabs)</vt:lpstr>
    </vt:vector>
  </TitlesOfParts>
  <LinksUpToDate>false</LinksUpToDate>
  <CharactersWithSpaces>62926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School report notebook kit (cover, binder spine, divider tabs)</dc:title>
  <dc:creator/>
  <cp:keywords/>
  <cp:lastModifiedBy/>
  <cp:revision>1</cp:revision>
  <dcterms:created xsi:type="dcterms:W3CDTF">2017-01-04T13:45:00Z</dcterms:created>
  <dcterms:modified xsi:type="dcterms:W3CDTF">2017-01-04T19:26:00Z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TC102742559990</vt:lpwstr>
  </property>
</Properties>
</file>